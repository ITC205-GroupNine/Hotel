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A1" w:rsidRDefault="009D30A1" w:rsidP="009D30A1">
      <w:pPr>
        <w:pStyle w:val="Heading1"/>
        <w:jc w:val="center"/>
      </w:pPr>
      <w:r>
        <w:t>ITC205 – Professional Programming Practice</w:t>
      </w:r>
    </w:p>
    <w:p w:rsidR="009D30A1" w:rsidRDefault="009D30A1" w:rsidP="009D30A1">
      <w:pPr>
        <w:pStyle w:val="Heading1"/>
        <w:jc w:val="center"/>
      </w:pPr>
      <w:r>
        <w:t>Assessment Three UAT script</w:t>
      </w:r>
    </w:p>
    <w:p w:rsidR="009D30A1" w:rsidRDefault="009D30A1" w:rsidP="009D30A1">
      <w:pPr>
        <w:pStyle w:val="Heading1"/>
        <w:jc w:val="center"/>
      </w:pPr>
      <w:r>
        <w:t>John Galvin</w:t>
      </w:r>
    </w:p>
    <w:p w:rsidR="009D30A1" w:rsidRPr="009D30A1" w:rsidRDefault="009D30A1" w:rsidP="009D30A1">
      <w:pPr>
        <w:pStyle w:val="Heading1"/>
        <w:jc w:val="center"/>
      </w:pPr>
      <w:r>
        <w:t>11330960</w:t>
      </w:r>
    </w:p>
    <w:p w:rsidR="009D30A1" w:rsidRDefault="009D30A1" w:rsidP="009D30A1">
      <w:pPr>
        <w:tabs>
          <w:tab w:val="clear" w:pos="5685"/>
        </w:tabs>
        <w:spacing w:before="0" w:after="0"/>
        <w:jc w:val="center"/>
        <w:rPr>
          <w:b/>
          <w:sz w:val="28"/>
        </w:rPr>
      </w:pPr>
      <w:r>
        <w:br w:type="page"/>
      </w:r>
    </w:p>
    <w:p w:rsidR="00477EAC" w:rsidRDefault="00477EAC" w:rsidP="00477EAC">
      <w:pPr>
        <w:pStyle w:val="Heading1"/>
      </w:pPr>
      <w:r>
        <w:lastRenderedPageBreak/>
        <w:t>Scenario: Hotel Check in Use Case</w:t>
      </w:r>
    </w:p>
    <w:p w:rsidR="00EB5322" w:rsidRDefault="00EB5322" w:rsidP="00EB5322">
      <w:r>
        <w:t>The scenario scripts below are to test the Check in functionality of the program. Further details outlined below.</w:t>
      </w:r>
    </w:p>
    <w:p w:rsidR="00477EAC" w:rsidRPr="00477EAC" w:rsidRDefault="00392A42" w:rsidP="00477EAC">
      <w:pPr>
        <w:rPr>
          <w:b/>
        </w:rPr>
      </w:pPr>
      <w:r>
        <w:rPr>
          <w:b/>
        </w:rPr>
        <w:t>Test Scripts</w:t>
      </w:r>
      <w:r w:rsidR="00477EAC" w:rsidRPr="00477EAC">
        <w:rPr>
          <w:b/>
        </w:rPr>
        <w:t>:</w:t>
      </w:r>
    </w:p>
    <w:p w:rsidR="00477EAC" w:rsidRDefault="00477EAC" w:rsidP="00477EAC">
      <w:r>
        <w:t>Testing the Hotel Check in Use cases for the following scenarios:</w:t>
      </w:r>
    </w:p>
    <w:p w:rsidR="00477EAC" w:rsidRDefault="00477EAC" w:rsidP="00477EAC">
      <w:pPr>
        <w:pStyle w:val="ListParagraph"/>
        <w:numPr>
          <w:ilvl w:val="0"/>
          <w:numId w:val="40"/>
        </w:numPr>
      </w:pPr>
      <w:r>
        <w:t>Successful check in</w:t>
      </w:r>
    </w:p>
    <w:p w:rsidR="00477EAC" w:rsidRDefault="00477EAC" w:rsidP="00477EAC">
      <w:pPr>
        <w:pStyle w:val="ListParagraph"/>
        <w:numPr>
          <w:ilvl w:val="0"/>
          <w:numId w:val="40"/>
        </w:numPr>
      </w:pPr>
      <w:r>
        <w:t>No booking found</w:t>
      </w:r>
    </w:p>
    <w:p w:rsidR="00477EAC" w:rsidRDefault="00477EAC" w:rsidP="00477EAC">
      <w:pPr>
        <w:pStyle w:val="ListParagraph"/>
        <w:numPr>
          <w:ilvl w:val="0"/>
          <w:numId w:val="40"/>
        </w:numPr>
      </w:pPr>
      <w:r>
        <w:t>Already checked in</w:t>
      </w:r>
    </w:p>
    <w:p w:rsidR="00477EAC" w:rsidRDefault="00477EAC" w:rsidP="00477EAC">
      <w:pPr>
        <w:pStyle w:val="ListParagraph"/>
        <w:numPr>
          <w:ilvl w:val="0"/>
          <w:numId w:val="40"/>
        </w:numPr>
      </w:pPr>
      <w:r>
        <w:t>Already checked out</w:t>
      </w:r>
    </w:p>
    <w:p w:rsidR="00477EAC" w:rsidRPr="00EB5322" w:rsidRDefault="00477EAC" w:rsidP="00477EAC">
      <w:pPr>
        <w:pStyle w:val="ListParagraph"/>
        <w:numPr>
          <w:ilvl w:val="0"/>
          <w:numId w:val="40"/>
        </w:numPr>
        <w:rPr>
          <w:b/>
        </w:rPr>
      </w:pPr>
      <w:r>
        <w:t>Room not ready</w:t>
      </w:r>
    </w:p>
    <w:p w:rsidR="00EB5322" w:rsidRDefault="00EB5322" w:rsidP="00EB5322">
      <w:pPr>
        <w:rPr>
          <w:b/>
        </w:rPr>
      </w:pPr>
      <w:r>
        <w:rPr>
          <w:b/>
        </w:rPr>
        <w:t>Use Case:</w:t>
      </w:r>
    </w:p>
    <w:p w:rsidR="00EB5322" w:rsidRPr="00EB5322" w:rsidRDefault="00EB5322" w:rsidP="00EB5322">
      <w:pPr>
        <w:pStyle w:val="ListParagraph"/>
        <w:numPr>
          <w:ilvl w:val="0"/>
          <w:numId w:val="43"/>
        </w:numPr>
      </w:pPr>
      <w:r w:rsidRPr="00EB5322">
        <w:t>Hotel Check in</w:t>
      </w:r>
    </w:p>
    <w:p w:rsidR="00477EAC" w:rsidRPr="00F41FC4" w:rsidRDefault="00F41FC4" w:rsidP="00477EAC">
      <w:pPr>
        <w:rPr>
          <w:b/>
        </w:rPr>
      </w:pPr>
      <w:r w:rsidRPr="00F41FC4">
        <w:rPr>
          <w:b/>
        </w:rPr>
        <w:t>Test Components/Requirements:</w:t>
      </w:r>
    </w:p>
    <w:p w:rsidR="00F41FC4" w:rsidRDefault="00F41FC4" w:rsidP="00477EAC">
      <w:proofErr w:type="gramStart"/>
      <w:r>
        <w:t>All of</w:t>
      </w:r>
      <w:proofErr w:type="gramEnd"/>
      <w:r>
        <w:t xml:space="preserve"> the scripts make use of the </w:t>
      </w:r>
      <w:proofErr w:type="spellStart"/>
      <w:r>
        <w:t>HotelHelper</w:t>
      </w:r>
      <w:proofErr w:type="spellEnd"/>
      <w:r>
        <w:t xml:space="preserve"> class to create a mock hotel, populate it with rooms and to also create a guest and a booking that will allow for the Check in scenarios to be tested. </w:t>
      </w:r>
    </w:p>
    <w:p w:rsidR="00477EAC" w:rsidRPr="00494922" w:rsidRDefault="00477EAC" w:rsidP="00477EAC">
      <w:pPr>
        <w:rPr>
          <w:b/>
        </w:rPr>
      </w:pPr>
      <w:r w:rsidRPr="00494922">
        <w:rPr>
          <w:b/>
        </w:rPr>
        <w:t>Actors:</w:t>
      </w:r>
    </w:p>
    <w:p w:rsidR="00477EAC" w:rsidRPr="00477EAC" w:rsidRDefault="00477EAC" w:rsidP="00477EAC">
      <w:pPr>
        <w:pStyle w:val="ListParagraph"/>
        <w:numPr>
          <w:ilvl w:val="0"/>
          <w:numId w:val="42"/>
        </w:numPr>
        <w:rPr>
          <w:b/>
        </w:rPr>
      </w:pPr>
      <w:r>
        <w:t>Guest</w:t>
      </w:r>
    </w:p>
    <w:p w:rsidR="00477EAC" w:rsidRPr="00477EAC" w:rsidRDefault="00477EAC" w:rsidP="00477EAC">
      <w:pPr>
        <w:pStyle w:val="ListParagraph"/>
        <w:numPr>
          <w:ilvl w:val="0"/>
          <w:numId w:val="42"/>
        </w:numPr>
        <w:rPr>
          <w:b/>
        </w:rPr>
      </w:pPr>
      <w:r>
        <w:t>Hotel Employee</w:t>
      </w:r>
      <w:r>
        <w:br w:type="page"/>
      </w:r>
    </w:p>
    <w:p w:rsidR="004D2993" w:rsidRDefault="004D2993" w:rsidP="004D2993">
      <w:pPr>
        <w:pStyle w:val="Heading1"/>
      </w:pPr>
      <w:r>
        <w:lastRenderedPageBreak/>
        <w:t>Test Name</w:t>
      </w:r>
      <w:r>
        <w:t xml:space="preserve">: </w:t>
      </w:r>
      <w:r>
        <w:t>Successful Check in</w:t>
      </w:r>
    </w:p>
    <w:p w:rsidR="004D2993" w:rsidRDefault="004D2993" w:rsidP="004D2993">
      <w:pPr>
        <w:pStyle w:val="bp"/>
      </w:pPr>
      <w:r w:rsidRPr="00EE580B">
        <w:rPr>
          <w:b/>
        </w:rPr>
        <w:t>Use Case Tested:</w:t>
      </w:r>
      <w:r>
        <w:t xml:space="preserve"> </w:t>
      </w:r>
      <w:r>
        <w:t xml:space="preserve">Hotel Check </w:t>
      </w:r>
      <w:proofErr w:type="gramStart"/>
      <w:r>
        <w:t>In</w:t>
      </w:r>
      <w:proofErr w:type="gramEnd"/>
      <w:r>
        <w:t xml:space="preserve"> Use Case</w:t>
      </w:r>
    </w:p>
    <w:p w:rsidR="004D2993" w:rsidRDefault="004D2993" w:rsidP="004D2993">
      <w:pPr>
        <w:pStyle w:val="bp"/>
      </w:pPr>
      <w:r w:rsidRPr="00EE580B">
        <w:rPr>
          <w:b/>
        </w:rPr>
        <w:t>Test Description:</w:t>
      </w:r>
      <w:r>
        <w:t xml:space="preserve"> </w:t>
      </w:r>
      <w:r>
        <w:t>An existing guest who has a booking checks in to their room.</w:t>
      </w:r>
    </w:p>
    <w:p w:rsidR="004D2993" w:rsidRPr="00EE580B" w:rsidRDefault="004D2993" w:rsidP="004D2993">
      <w:pPr>
        <w:pStyle w:val="bp"/>
        <w:rPr>
          <w:b/>
        </w:rPr>
      </w:pPr>
      <w:r w:rsidRPr="00EE580B">
        <w:rPr>
          <w:b/>
        </w:rPr>
        <w:t>Pre-conditions</w:t>
      </w:r>
      <w:r w:rsidRPr="00EE580B">
        <w:rPr>
          <w:b/>
        </w:rPr>
        <w:t xml:space="preserve">: </w:t>
      </w:r>
    </w:p>
    <w:p w:rsidR="004D2993" w:rsidRDefault="004D2993" w:rsidP="004D2993">
      <w:pPr>
        <w:pStyle w:val="bp"/>
        <w:numPr>
          <w:ilvl w:val="0"/>
          <w:numId w:val="31"/>
        </w:numPr>
      </w:pPr>
      <w:r>
        <w:t>Guest has booked a room.</w:t>
      </w:r>
    </w:p>
    <w:p w:rsidR="004D2993" w:rsidRDefault="004D2993" w:rsidP="004D2993">
      <w:pPr>
        <w:pStyle w:val="bp"/>
        <w:numPr>
          <w:ilvl w:val="0"/>
          <w:numId w:val="31"/>
        </w:numPr>
      </w:pPr>
      <w:proofErr w:type="spellStart"/>
      <w:r>
        <w:t>Room</w:t>
      </w:r>
      <w:r w:rsidR="00915837">
        <w:t>.State</w:t>
      </w:r>
      <w:proofErr w:type="spellEnd"/>
      <w:r>
        <w:t xml:space="preserve"> is </w:t>
      </w:r>
      <w:r w:rsidR="00915837">
        <w:t>READY</w:t>
      </w:r>
      <w:r>
        <w:t>.</w:t>
      </w:r>
    </w:p>
    <w:p w:rsidR="00915837" w:rsidRDefault="00915837" w:rsidP="00915837">
      <w:pPr>
        <w:pStyle w:val="bp"/>
        <w:numPr>
          <w:ilvl w:val="0"/>
          <w:numId w:val="31"/>
        </w:numPr>
      </w:pPr>
      <w:proofErr w:type="spellStart"/>
      <w:r>
        <w:t>Booking.State</w:t>
      </w:r>
      <w:proofErr w:type="spellEnd"/>
      <w:r>
        <w:t xml:space="preserve"> is PENDING</w:t>
      </w:r>
    </w:p>
    <w:p w:rsidR="00915837" w:rsidRDefault="00915837" w:rsidP="003835E3">
      <w:pPr>
        <w:pStyle w:val="bp"/>
        <w:ind w:left="720"/>
      </w:pPr>
    </w:p>
    <w:p w:rsidR="006B2F43" w:rsidRPr="00EE580B" w:rsidRDefault="006B2F43" w:rsidP="006B2F43">
      <w:pPr>
        <w:pStyle w:val="bp"/>
        <w:rPr>
          <w:b/>
        </w:rPr>
      </w:pPr>
      <w:r w:rsidRPr="00EE580B">
        <w:rPr>
          <w:b/>
        </w:rPr>
        <w:t>Post-conditions:</w:t>
      </w:r>
    </w:p>
    <w:p w:rsidR="006B2F43" w:rsidRDefault="006B2F43" w:rsidP="006B2F43">
      <w:pPr>
        <w:pStyle w:val="bp"/>
        <w:numPr>
          <w:ilvl w:val="0"/>
          <w:numId w:val="34"/>
        </w:numPr>
      </w:pPr>
      <w:r>
        <w:t>Booking state updates to CHECKED_IN</w:t>
      </w:r>
    </w:p>
    <w:p w:rsidR="006B2F43" w:rsidRDefault="006B2F43" w:rsidP="006B2F43">
      <w:pPr>
        <w:pStyle w:val="bp"/>
        <w:numPr>
          <w:ilvl w:val="0"/>
          <w:numId w:val="34"/>
        </w:numPr>
      </w:pPr>
      <w:r>
        <w:t>Room state updated to OCCUPIED</w:t>
      </w:r>
    </w:p>
    <w:p w:rsidR="006B2F43" w:rsidRDefault="006B2F43" w:rsidP="006B2F43">
      <w:pPr>
        <w:pStyle w:val="bp"/>
        <w:numPr>
          <w:ilvl w:val="0"/>
          <w:numId w:val="34"/>
        </w:numPr>
      </w:pPr>
      <w:r>
        <w:t>The active booking can be found by the hotel using the room number</w:t>
      </w:r>
    </w:p>
    <w:p w:rsidR="006B2F43" w:rsidRDefault="006B2F43" w:rsidP="004D2993">
      <w:pPr>
        <w:pStyle w:val="bp"/>
        <w:rPr>
          <w:b/>
        </w:rPr>
      </w:pPr>
    </w:p>
    <w:p w:rsidR="004D2993" w:rsidRPr="00EE580B" w:rsidRDefault="004D2993" w:rsidP="004D2993">
      <w:pPr>
        <w:pStyle w:val="bp"/>
        <w:rPr>
          <w:b/>
        </w:rPr>
      </w:pPr>
      <w:r w:rsidRPr="00EE580B">
        <w:rPr>
          <w:b/>
        </w:rPr>
        <w:t>Notes:</w:t>
      </w:r>
      <w:r w:rsidRPr="00EE580B">
        <w:rPr>
          <w:b/>
        </w:rPr>
        <w:tab/>
      </w:r>
    </w:p>
    <w:p w:rsidR="004D2993" w:rsidRDefault="004D2993" w:rsidP="004D2993">
      <w:pPr>
        <w:pStyle w:val="bp"/>
      </w:pPr>
      <w:proofErr w:type="spellStart"/>
      <w:r>
        <w:t>HotelHelper</w:t>
      </w:r>
      <w:proofErr w:type="spellEnd"/>
      <w:r>
        <w:t xml:space="preserve"> class is used but lines 40 – 42 are commented out because those are the features being tested. </w:t>
      </w:r>
    </w:p>
    <w:p w:rsidR="004D2993" w:rsidRDefault="004D2993" w:rsidP="004D2993">
      <w:pPr>
        <w:pStyle w:val="bp"/>
      </w:pPr>
      <w:r>
        <w:t>The Hotel Helper creates a booking with the confirmation number 101301</w:t>
      </w:r>
      <w:r>
        <w:t>.</w:t>
      </w:r>
    </w:p>
    <w:p w:rsidR="00EE580B" w:rsidRDefault="00EE580B" w:rsidP="004D2993">
      <w:pPr>
        <w:pStyle w:val="bp"/>
        <w:rPr>
          <w:b/>
        </w:rPr>
      </w:pPr>
      <w:r w:rsidRPr="00EE580B">
        <w:rPr>
          <w:b/>
        </w:rPr>
        <w:t>Result:</w:t>
      </w:r>
    </w:p>
    <w:p w:rsidR="0037017D" w:rsidRPr="0037017D" w:rsidRDefault="0037017D" w:rsidP="004D2993">
      <w:pPr>
        <w:pStyle w:val="bp"/>
      </w:pPr>
      <w:r w:rsidRPr="0037017D">
        <w:t>Warning</w:t>
      </w:r>
      <w:r>
        <w:t xml:space="preserve"> – while the code functions correctly it appears that the </w:t>
      </w:r>
      <w:proofErr w:type="spellStart"/>
      <w:r>
        <w:t>CheckinCTL.completed</w:t>
      </w:r>
      <w:proofErr w:type="spellEnd"/>
      <w:r>
        <w:t xml:space="preserve">() method is called twice, resulting in the “Checking in completed” message being displayed twice. </w:t>
      </w:r>
    </w:p>
    <w:p w:rsidR="0037017D" w:rsidRDefault="0037017D">
      <w:pPr>
        <w:tabs>
          <w:tab w:val="clear" w:pos="5685"/>
        </w:tabs>
        <w:spacing w:before="0" w:after="0"/>
      </w:pPr>
      <w:r>
        <w:br w:type="page"/>
      </w:r>
    </w:p>
    <w:p w:rsidR="004D2993" w:rsidRDefault="004D2993" w:rsidP="004D2993">
      <w:pPr>
        <w:pStyle w:val="bp"/>
      </w:pPr>
    </w:p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37017D" w:rsidRPr="00CC62A4" w:rsidTr="0037017D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7017D" w:rsidRPr="00CC62A4" w:rsidRDefault="0037017D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7017D" w:rsidRPr="00CC62A4" w:rsidRDefault="0037017D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37017D" w:rsidRPr="00CC62A4" w:rsidRDefault="0037017D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37017D" w:rsidRPr="00CC62A4" w:rsidRDefault="0037017D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37017D" w:rsidRPr="00CC62A4" w:rsidRDefault="0037017D" w:rsidP="00302D58">
            <w:pPr>
              <w:pStyle w:val="RowHeadings"/>
            </w:pPr>
            <w:r w:rsidRPr="00CC62A4">
              <w:t>P</w:t>
            </w:r>
          </w:p>
        </w:tc>
      </w:tr>
      <w:tr w:rsidR="0037017D" w:rsidRPr="00CC62A4" w:rsidTr="00DE0D7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7017D" w:rsidRPr="00CC62A4" w:rsidRDefault="0037017D" w:rsidP="00302D58">
            <w:pPr>
              <w:pStyle w:val="proc"/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</w:tcBorders>
          </w:tcPr>
          <w:p w:rsidR="0037017D" w:rsidRPr="00CC62A4" w:rsidRDefault="0037017D" w:rsidP="00302D58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37017D" w:rsidRDefault="0037017D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37017D" w:rsidRDefault="0037017D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37017D" w:rsidRDefault="0037017D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>Please select:</w:t>
            </w:r>
          </w:p>
          <w:p w:rsidR="0037017D" w:rsidRDefault="0037017D" w:rsidP="00302D58">
            <w:pPr>
              <w:pStyle w:val="bp"/>
              <w:spacing w:before="0" w:after="0"/>
            </w:pP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   C:    Check In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   D:    Check Out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   Q:   Quit</w:t>
            </w:r>
          </w:p>
          <w:p w:rsidR="0037017D" w:rsidRDefault="0037017D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37017D" w:rsidRPr="00CC62A4" w:rsidRDefault="0037017D" w:rsidP="00302D58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7017D" w:rsidRDefault="0037017D" w:rsidP="00302D58">
            <w:pPr>
              <w:pStyle w:val="RowHeadings"/>
            </w:pPr>
            <w:r>
              <w:drawing>
                <wp:inline distT="0" distB="0" distL="0" distR="0" wp14:anchorId="5CB0E2AE" wp14:editId="43B5556B">
                  <wp:extent cx="2028825" cy="2886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7017D" w:rsidRPr="00CC62A4" w:rsidRDefault="0037017D" w:rsidP="00302D58">
            <w:pPr>
              <w:pStyle w:val="RowHeadings"/>
            </w:pPr>
            <w:r>
              <w:t>P</w:t>
            </w:r>
          </w:p>
        </w:tc>
      </w:tr>
      <w:tr w:rsidR="0037017D" w:rsidRPr="00CC62A4" w:rsidTr="00DE0D7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017D" w:rsidRPr="00CC62A4" w:rsidRDefault="0037017D" w:rsidP="00302D58">
            <w:pPr>
              <w:pStyle w:val="proc"/>
            </w:pPr>
          </w:p>
        </w:tc>
        <w:tc>
          <w:tcPr>
            <w:tcW w:w="2839" w:type="dxa"/>
            <w:tcBorders>
              <w:left w:val="single" w:sz="4" w:space="0" w:color="auto"/>
            </w:tcBorders>
          </w:tcPr>
          <w:p w:rsidR="0037017D" w:rsidRPr="00CC62A4" w:rsidRDefault="0037017D" w:rsidP="00302D58">
            <w:r>
              <w:t>Input “C” to Check in – Press ENTER</w:t>
            </w:r>
          </w:p>
        </w:tc>
        <w:tc>
          <w:tcPr>
            <w:tcW w:w="5670" w:type="dxa"/>
          </w:tcPr>
          <w:p w:rsidR="0037017D" w:rsidRDefault="0037017D" w:rsidP="00302D58">
            <w:pPr>
              <w:pStyle w:val="bp"/>
            </w:pPr>
            <w:r>
              <w:t>Checking in</w:t>
            </w:r>
          </w:p>
          <w:p w:rsidR="0037017D" w:rsidRPr="00CC62A4" w:rsidRDefault="0037017D" w:rsidP="00302D58">
            <w:pPr>
              <w:pStyle w:val="bp"/>
            </w:pPr>
            <w:bookmarkStart w:id="0" w:name="_GoBack"/>
            <w:bookmarkEnd w:id="0"/>
            <w:r>
              <w:t>Enter confirmation Number:</w:t>
            </w:r>
          </w:p>
        </w:tc>
        <w:tc>
          <w:tcPr>
            <w:tcW w:w="5387" w:type="dxa"/>
          </w:tcPr>
          <w:p w:rsidR="0037017D" w:rsidRDefault="0037017D" w:rsidP="00302D58">
            <w:pPr>
              <w:pStyle w:val="RowHeadings"/>
            </w:pPr>
            <w:r>
              <w:drawing>
                <wp:inline distT="0" distB="0" distL="0" distR="0" wp14:anchorId="4ABE2F98" wp14:editId="767A924D">
                  <wp:extent cx="2066925" cy="962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7017D" w:rsidRPr="00CC62A4" w:rsidRDefault="0037017D" w:rsidP="00302D58">
            <w:pPr>
              <w:pStyle w:val="RowHeadings"/>
            </w:pPr>
            <w:r>
              <w:t>P</w:t>
            </w:r>
          </w:p>
        </w:tc>
      </w:tr>
      <w:tr w:rsidR="0037017D" w:rsidRPr="00CC62A4" w:rsidTr="00DE0D7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017D" w:rsidRPr="00CC62A4" w:rsidRDefault="0037017D" w:rsidP="00302D58">
            <w:pPr>
              <w:pStyle w:val="proc"/>
            </w:pPr>
          </w:p>
        </w:tc>
        <w:tc>
          <w:tcPr>
            <w:tcW w:w="2839" w:type="dxa"/>
            <w:tcBorders>
              <w:left w:val="single" w:sz="4" w:space="0" w:color="auto"/>
            </w:tcBorders>
          </w:tcPr>
          <w:p w:rsidR="0037017D" w:rsidRPr="00CC62A4" w:rsidRDefault="0037017D" w:rsidP="00302D58">
            <w:r>
              <w:t>Input “101301” – Press ENTER</w:t>
            </w:r>
          </w:p>
        </w:tc>
        <w:tc>
          <w:tcPr>
            <w:tcW w:w="5670" w:type="dxa"/>
          </w:tcPr>
          <w:p w:rsidR="0037017D" w:rsidRDefault="0037017D" w:rsidP="00302D58">
            <w:pPr>
              <w:pStyle w:val="bp"/>
            </w:pPr>
            <w:r>
              <w:t>Twin share 301 is booked from 01-01-0001 for 1 nights by Fred.</w:t>
            </w:r>
          </w:p>
          <w:p w:rsidR="0037017D" w:rsidRDefault="0037017D" w:rsidP="00302D58">
            <w:pPr>
              <w:pStyle w:val="bp"/>
            </w:pPr>
            <w:r>
              <w:t>Visa Credit card number: 2</w:t>
            </w:r>
          </w:p>
          <w:p w:rsidR="0037017D" w:rsidRDefault="0037017D" w:rsidP="00302D58">
            <w:pPr>
              <w:pStyle w:val="bp"/>
            </w:pPr>
            <w:r>
              <w:t xml:space="preserve">Confirmation </w:t>
            </w:r>
            <w:proofErr w:type="gramStart"/>
            <w:r>
              <w:t>Number :</w:t>
            </w:r>
            <w:proofErr w:type="gramEnd"/>
            <w:r>
              <w:t xml:space="preserve"> 101301</w:t>
            </w:r>
          </w:p>
          <w:p w:rsidR="0037017D" w:rsidRPr="00CC62A4" w:rsidRDefault="0037017D" w:rsidP="00302D58">
            <w:pPr>
              <w:pStyle w:val="bp"/>
            </w:pPr>
            <w:r>
              <w:t xml:space="preserve">Confirm </w:t>
            </w:r>
            <w:proofErr w:type="spellStart"/>
            <w:proofErr w:type="gramStart"/>
            <w:r>
              <w:t>hotel.checkin</w:t>
            </w:r>
            <w:proofErr w:type="spellEnd"/>
            <w:proofErr w:type="gramEnd"/>
            <w:r>
              <w:t>? (Y/N</w:t>
            </w:r>
            <w:proofErr w:type="gramStart"/>
            <w:r>
              <w:t>) :</w:t>
            </w:r>
            <w:proofErr w:type="gramEnd"/>
          </w:p>
        </w:tc>
        <w:tc>
          <w:tcPr>
            <w:tcW w:w="5387" w:type="dxa"/>
          </w:tcPr>
          <w:p w:rsidR="0037017D" w:rsidRDefault="0037017D" w:rsidP="00302D58">
            <w:pPr>
              <w:pStyle w:val="RowHeadings"/>
            </w:pPr>
            <w:r>
              <w:drawing>
                <wp:inline distT="0" distB="0" distL="0" distR="0" wp14:anchorId="67F18E52" wp14:editId="08CFA494">
                  <wp:extent cx="3283585" cy="8210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7017D" w:rsidRPr="00CC62A4" w:rsidRDefault="0037017D" w:rsidP="00302D58">
            <w:pPr>
              <w:pStyle w:val="RowHeadings"/>
            </w:pPr>
            <w:r>
              <w:t>P</w:t>
            </w:r>
          </w:p>
        </w:tc>
      </w:tr>
      <w:tr w:rsidR="0037017D" w:rsidRPr="00CC62A4" w:rsidTr="00DE0D7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017D" w:rsidRPr="00CC62A4" w:rsidRDefault="0037017D" w:rsidP="00302D58">
            <w:pPr>
              <w:pStyle w:val="proc"/>
            </w:pPr>
          </w:p>
        </w:tc>
        <w:tc>
          <w:tcPr>
            <w:tcW w:w="2839" w:type="dxa"/>
            <w:tcBorders>
              <w:left w:val="single" w:sz="4" w:space="0" w:color="auto"/>
            </w:tcBorders>
          </w:tcPr>
          <w:p w:rsidR="0037017D" w:rsidRPr="00CC62A4" w:rsidRDefault="0037017D" w:rsidP="00302D58">
            <w:r>
              <w:t>Input “y” – Press ENTER</w:t>
            </w:r>
          </w:p>
        </w:tc>
        <w:tc>
          <w:tcPr>
            <w:tcW w:w="5670" w:type="dxa"/>
          </w:tcPr>
          <w:p w:rsidR="0037017D" w:rsidRDefault="0037017D" w:rsidP="00302D58">
            <w:pPr>
              <w:pStyle w:val="bp"/>
            </w:pPr>
            <w:r>
              <w:t>Checking in completed</w:t>
            </w:r>
          </w:p>
          <w:p w:rsidR="0037017D" w:rsidRPr="00CC62A4" w:rsidRDefault="0037017D" w:rsidP="00302D58">
            <w:pPr>
              <w:pStyle w:val="bp"/>
            </w:pPr>
            <w:r>
              <w:t>Hit &lt;enter&gt; to continue</w:t>
            </w:r>
          </w:p>
        </w:tc>
        <w:tc>
          <w:tcPr>
            <w:tcW w:w="5387" w:type="dxa"/>
          </w:tcPr>
          <w:p w:rsidR="0037017D" w:rsidRDefault="0037017D" w:rsidP="00302D58">
            <w:pPr>
              <w:pStyle w:val="RowHeadings"/>
            </w:pPr>
            <w:r>
              <w:drawing>
                <wp:inline distT="0" distB="0" distL="0" distR="0" wp14:anchorId="46D39BE0" wp14:editId="541F13BB">
                  <wp:extent cx="2505075" cy="6096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7017D" w:rsidRPr="00CC62A4" w:rsidRDefault="0037017D" w:rsidP="00302D58">
            <w:pPr>
              <w:pStyle w:val="RowHeadings"/>
            </w:pPr>
            <w:r>
              <w:t>P</w:t>
            </w:r>
          </w:p>
        </w:tc>
      </w:tr>
      <w:tr w:rsidR="0037017D" w:rsidRPr="00CC62A4" w:rsidTr="00DE0D7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7017D" w:rsidRPr="00CC62A4" w:rsidRDefault="0037017D" w:rsidP="00302D58">
            <w:pPr>
              <w:pStyle w:val="proc"/>
            </w:pPr>
          </w:p>
        </w:tc>
        <w:tc>
          <w:tcPr>
            <w:tcW w:w="2839" w:type="dxa"/>
            <w:tcBorders>
              <w:left w:val="single" w:sz="4" w:space="0" w:color="auto"/>
            </w:tcBorders>
          </w:tcPr>
          <w:p w:rsidR="0037017D" w:rsidRPr="00CC62A4" w:rsidRDefault="0037017D" w:rsidP="00302D58">
            <w:r>
              <w:t>Press Enter</w:t>
            </w:r>
          </w:p>
        </w:tc>
        <w:tc>
          <w:tcPr>
            <w:tcW w:w="5670" w:type="dxa"/>
          </w:tcPr>
          <w:p w:rsidR="0037017D" w:rsidRDefault="0037017D" w:rsidP="00302D58">
            <w:pPr>
              <w:spacing w:before="0" w:after="0"/>
            </w:pPr>
            <w:r>
              <w:t xml:space="preserve">Hotel Management System </w:t>
            </w:r>
          </w:p>
          <w:p w:rsidR="0037017D" w:rsidRDefault="0037017D" w:rsidP="00302D58">
            <w:pPr>
              <w:spacing w:before="0" w:after="0"/>
            </w:pPr>
          </w:p>
          <w:p w:rsidR="0037017D" w:rsidRDefault="0037017D" w:rsidP="00302D58">
            <w:pPr>
              <w:spacing w:before="0" w:after="0"/>
            </w:pPr>
            <w:r>
              <w:t>Please select:</w:t>
            </w:r>
          </w:p>
          <w:p w:rsidR="0037017D" w:rsidRDefault="0037017D" w:rsidP="00302D58">
            <w:pPr>
              <w:spacing w:before="0" w:after="0"/>
            </w:pPr>
          </w:p>
          <w:p w:rsidR="0037017D" w:rsidRDefault="0037017D" w:rsidP="00302D58">
            <w:pPr>
              <w:spacing w:before="0" w:after="0"/>
            </w:pPr>
            <w:r>
              <w:t xml:space="preserve">    B:    Book a Room</w:t>
            </w:r>
          </w:p>
          <w:p w:rsidR="0037017D" w:rsidRDefault="0037017D" w:rsidP="00302D58">
            <w:pPr>
              <w:spacing w:before="0" w:after="0"/>
            </w:pPr>
            <w:r>
              <w:t xml:space="preserve">    C:    Check In</w:t>
            </w:r>
          </w:p>
          <w:p w:rsidR="0037017D" w:rsidRDefault="0037017D" w:rsidP="00302D58">
            <w:pPr>
              <w:spacing w:before="0" w:after="0"/>
            </w:pPr>
            <w:r>
              <w:t xml:space="preserve">    R:    Record Service</w:t>
            </w:r>
          </w:p>
          <w:p w:rsidR="0037017D" w:rsidRDefault="0037017D" w:rsidP="00302D58">
            <w:pPr>
              <w:spacing w:before="0" w:after="0"/>
            </w:pPr>
            <w:r>
              <w:t xml:space="preserve">    D:    Check Out</w:t>
            </w:r>
          </w:p>
          <w:p w:rsidR="0037017D" w:rsidRDefault="0037017D" w:rsidP="00302D58">
            <w:pPr>
              <w:spacing w:before="0" w:after="0"/>
            </w:pPr>
            <w:r>
              <w:t xml:space="preserve">    Q:   Quit</w:t>
            </w:r>
          </w:p>
          <w:p w:rsidR="0037017D" w:rsidRPr="00CC62A4" w:rsidRDefault="0037017D" w:rsidP="00302D58">
            <w:pPr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7017D" w:rsidRDefault="0037017D" w:rsidP="00302D58">
            <w:pPr>
              <w:pStyle w:val="RowHeadings"/>
            </w:pPr>
            <w:r>
              <w:drawing>
                <wp:inline distT="0" distB="0" distL="0" distR="0" wp14:anchorId="64AA31F7" wp14:editId="1A806D89">
                  <wp:extent cx="1952625" cy="2619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7017D" w:rsidRPr="00CC62A4" w:rsidRDefault="0037017D" w:rsidP="00302D58">
            <w:pPr>
              <w:pStyle w:val="RowHeadings"/>
            </w:pPr>
            <w:r>
              <w:t>F</w:t>
            </w:r>
          </w:p>
        </w:tc>
      </w:tr>
    </w:tbl>
    <w:p w:rsidR="000E49B3" w:rsidRPr="00CC62A4" w:rsidRDefault="000E49B3" w:rsidP="00CC62A4">
      <w:pPr>
        <w:pStyle w:val="bp"/>
      </w:pPr>
    </w:p>
    <w:p w:rsidR="00164726" w:rsidRDefault="00164726" w:rsidP="00164726">
      <w:pPr>
        <w:pStyle w:val="Heading1"/>
      </w:pPr>
      <w:r>
        <w:lastRenderedPageBreak/>
        <w:t xml:space="preserve">Test Name: </w:t>
      </w:r>
      <w:r>
        <w:t>Booking not found</w:t>
      </w:r>
    </w:p>
    <w:p w:rsidR="00164726" w:rsidRDefault="00164726" w:rsidP="00164726">
      <w:pPr>
        <w:pStyle w:val="bp"/>
      </w:pPr>
      <w:r w:rsidRPr="00EE580B">
        <w:rPr>
          <w:b/>
        </w:rPr>
        <w:t>Use Case Tested:</w:t>
      </w:r>
      <w:r>
        <w:t xml:space="preserve"> </w:t>
      </w:r>
      <w:r w:rsidR="00F65E74">
        <w:t>Hotel Check in</w:t>
      </w:r>
    </w:p>
    <w:p w:rsidR="00164726" w:rsidRDefault="00164726" w:rsidP="00164726">
      <w:pPr>
        <w:pStyle w:val="bp"/>
      </w:pPr>
      <w:r w:rsidRPr="00EE580B">
        <w:rPr>
          <w:b/>
        </w:rPr>
        <w:t>Test Description:</w:t>
      </w:r>
      <w:r>
        <w:t xml:space="preserve"> </w:t>
      </w:r>
      <w:r w:rsidR="00F65E74">
        <w:t xml:space="preserve">Guest attempts to check in to a room but their confirmation number does not exist. </w:t>
      </w:r>
    </w:p>
    <w:p w:rsidR="00164726" w:rsidRPr="00EE580B" w:rsidRDefault="00164726" w:rsidP="00164726">
      <w:pPr>
        <w:pStyle w:val="bp"/>
        <w:rPr>
          <w:b/>
        </w:rPr>
      </w:pPr>
      <w:r w:rsidRPr="00EE580B">
        <w:rPr>
          <w:b/>
        </w:rPr>
        <w:t xml:space="preserve">Pre-conditions: </w:t>
      </w:r>
    </w:p>
    <w:p w:rsidR="00164726" w:rsidRDefault="00A22F5C" w:rsidP="00164726">
      <w:pPr>
        <w:pStyle w:val="bp"/>
        <w:numPr>
          <w:ilvl w:val="0"/>
          <w:numId w:val="31"/>
        </w:numPr>
      </w:pPr>
      <w:r>
        <w:t>Booking not made</w:t>
      </w:r>
    </w:p>
    <w:p w:rsidR="00A22F5C" w:rsidRDefault="00A22F5C" w:rsidP="00164726">
      <w:pPr>
        <w:pStyle w:val="bp"/>
        <w:numPr>
          <w:ilvl w:val="0"/>
          <w:numId w:val="31"/>
        </w:numPr>
      </w:pPr>
      <w:r>
        <w:t>Confirmation number does not exist</w:t>
      </w:r>
    </w:p>
    <w:p w:rsidR="00164726" w:rsidRPr="00EE580B" w:rsidRDefault="00164726" w:rsidP="00164726">
      <w:pPr>
        <w:pStyle w:val="bp"/>
        <w:rPr>
          <w:b/>
        </w:rPr>
      </w:pPr>
      <w:r w:rsidRPr="00EE580B">
        <w:rPr>
          <w:b/>
        </w:rPr>
        <w:t>Post-conditions:</w:t>
      </w:r>
    </w:p>
    <w:p w:rsidR="00164726" w:rsidRPr="00EE580B" w:rsidRDefault="00164726" w:rsidP="00164726">
      <w:pPr>
        <w:pStyle w:val="bp"/>
        <w:rPr>
          <w:b/>
        </w:rPr>
      </w:pPr>
      <w:r w:rsidRPr="00EE580B">
        <w:rPr>
          <w:b/>
        </w:rPr>
        <w:t>Notes:</w:t>
      </w:r>
      <w:r w:rsidR="00B02F3D">
        <w:rPr>
          <w:b/>
        </w:rPr>
        <w:t xml:space="preserve"> </w:t>
      </w:r>
      <w:proofErr w:type="spellStart"/>
      <w:r w:rsidR="00B02F3D" w:rsidRPr="00B02F3D">
        <w:t>HotelHelper</w:t>
      </w:r>
      <w:proofErr w:type="spellEnd"/>
      <w:r w:rsidR="00B02F3D" w:rsidRPr="00B02F3D">
        <w:t xml:space="preserve"> used to initialize a hotel instance. </w:t>
      </w:r>
      <w:r w:rsidRPr="00EE580B">
        <w:rPr>
          <w:b/>
        </w:rPr>
        <w:tab/>
      </w:r>
    </w:p>
    <w:p w:rsidR="00164726" w:rsidRDefault="00164726" w:rsidP="00164726">
      <w:pPr>
        <w:pStyle w:val="bp"/>
        <w:rPr>
          <w:b/>
        </w:rPr>
      </w:pPr>
      <w:r w:rsidRPr="00EE580B">
        <w:rPr>
          <w:b/>
        </w:rPr>
        <w:t>Result:</w:t>
      </w:r>
    </w:p>
    <w:p w:rsidR="00BA2A1D" w:rsidRPr="00BA2A1D" w:rsidRDefault="00BA2A1D" w:rsidP="00164726">
      <w:pPr>
        <w:pStyle w:val="bp"/>
      </w:pPr>
      <w:r>
        <w:t xml:space="preserve">Warning - </w:t>
      </w:r>
      <w:r w:rsidRPr="00BA2A1D">
        <w:t>Program</w:t>
      </w:r>
      <w:r>
        <w:t xml:space="preserve"> compiles and runs successfully but program is stuck in a loop unless they can enter an existing confirmation number. No other exit strategies from this point.</w:t>
      </w:r>
    </w:p>
    <w:tbl>
      <w:tblPr>
        <w:tblW w:w="14879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9342FA" w:rsidRPr="00CC62A4" w:rsidTr="00302D5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342FA" w:rsidRPr="00CC62A4" w:rsidRDefault="009342FA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342FA" w:rsidRPr="00CC62A4" w:rsidRDefault="009342FA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9342FA" w:rsidRPr="00CC62A4" w:rsidRDefault="009342FA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9342FA" w:rsidRPr="00CC62A4" w:rsidRDefault="009342FA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9342FA" w:rsidRPr="00CC62A4" w:rsidRDefault="009342FA" w:rsidP="00302D58">
            <w:pPr>
              <w:pStyle w:val="RowHeadings"/>
            </w:pPr>
            <w:r w:rsidRPr="00CC62A4">
              <w:t>P</w:t>
            </w:r>
          </w:p>
        </w:tc>
      </w:tr>
      <w:tr w:rsidR="00A22F5C" w:rsidRPr="00CC62A4" w:rsidTr="00BD2E8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F5C" w:rsidRPr="00CC62A4" w:rsidRDefault="00A22F5C" w:rsidP="00A22F5C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2F5C" w:rsidRPr="00CC62A4" w:rsidRDefault="00A22F5C" w:rsidP="00A22F5C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A22F5C" w:rsidRDefault="00A22F5C" w:rsidP="00A22F5C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A22F5C" w:rsidRDefault="00A22F5C" w:rsidP="00A22F5C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A22F5C" w:rsidRDefault="00A22F5C" w:rsidP="00A22F5C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>Please select:</w:t>
            </w:r>
          </w:p>
          <w:p w:rsidR="00A22F5C" w:rsidRDefault="00A22F5C" w:rsidP="00A22F5C">
            <w:pPr>
              <w:pStyle w:val="bp"/>
              <w:spacing w:before="0" w:after="0"/>
            </w:pP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   C:    Check In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   D:    Check Out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   Q:   Quit</w:t>
            </w:r>
          </w:p>
          <w:p w:rsidR="00A22F5C" w:rsidRDefault="00A22F5C" w:rsidP="00A22F5C">
            <w:pPr>
              <w:pStyle w:val="bp"/>
              <w:spacing w:before="0" w:after="0"/>
            </w:pPr>
            <w:r>
              <w:t xml:space="preserve"> </w:t>
            </w:r>
          </w:p>
          <w:p w:rsidR="00A22F5C" w:rsidRPr="00CC62A4" w:rsidRDefault="00A22F5C" w:rsidP="00A22F5C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A22F5C" w:rsidRDefault="00A22F5C" w:rsidP="00A22F5C">
            <w:pPr>
              <w:pStyle w:val="RowHeadings"/>
            </w:pPr>
            <w:r>
              <w:drawing>
                <wp:inline distT="0" distB="0" distL="0" distR="0" wp14:anchorId="2A09A195" wp14:editId="4E889FCE">
                  <wp:extent cx="2028825" cy="28860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A22F5C" w:rsidRPr="00CC62A4" w:rsidRDefault="00BD2E88" w:rsidP="00A22F5C">
            <w:pPr>
              <w:pStyle w:val="RowHeadings"/>
            </w:pPr>
            <w:r>
              <w:t>P</w:t>
            </w:r>
          </w:p>
        </w:tc>
      </w:tr>
      <w:tr w:rsidR="00A22F5C" w:rsidRPr="00CC62A4" w:rsidTr="00BD2E8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F5C" w:rsidRPr="00CC62A4" w:rsidRDefault="00A22F5C" w:rsidP="00A22F5C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2F5C" w:rsidRPr="00CC62A4" w:rsidRDefault="00A22F5C" w:rsidP="00A22F5C">
            <w:r>
              <w:t>Input “C” – press ENTER</w:t>
            </w:r>
          </w:p>
        </w:tc>
        <w:tc>
          <w:tcPr>
            <w:tcW w:w="5670" w:type="dxa"/>
          </w:tcPr>
          <w:p w:rsidR="00A22F5C" w:rsidRDefault="00A22F5C" w:rsidP="00A22F5C">
            <w:pPr>
              <w:pStyle w:val="bp"/>
            </w:pPr>
            <w:r>
              <w:t>Checking in</w:t>
            </w:r>
          </w:p>
          <w:p w:rsidR="00A22F5C" w:rsidRPr="00CC62A4" w:rsidRDefault="00A22F5C" w:rsidP="00A22F5C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A22F5C" w:rsidRDefault="00A22F5C" w:rsidP="00A22F5C">
            <w:pPr>
              <w:pStyle w:val="RowHeadings"/>
            </w:pPr>
            <w:r>
              <w:drawing>
                <wp:inline distT="0" distB="0" distL="0" distR="0" wp14:anchorId="31D96387" wp14:editId="09A9C708">
                  <wp:extent cx="1933575" cy="6477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A22F5C" w:rsidRPr="00CC62A4" w:rsidRDefault="00BD2E88" w:rsidP="00A22F5C">
            <w:pPr>
              <w:pStyle w:val="RowHeadings"/>
            </w:pPr>
            <w:r>
              <w:t>P</w:t>
            </w:r>
          </w:p>
        </w:tc>
      </w:tr>
      <w:tr w:rsidR="00A22F5C" w:rsidRPr="00CC62A4" w:rsidTr="00BD2E8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F5C" w:rsidRPr="00CC62A4" w:rsidRDefault="00A22F5C" w:rsidP="00A22F5C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2F5C" w:rsidRPr="00CC62A4" w:rsidRDefault="00A22F5C" w:rsidP="00A22F5C">
            <w:r>
              <w:t>Input “123456” – press ENTER</w:t>
            </w:r>
          </w:p>
        </w:tc>
        <w:tc>
          <w:tcPr>
            <w:tcW w:w="5670" w:type="dxa"/>
          </w:tcPr>
          <w:p w:rsidR="00A22F5C" w:rsidRDefault="00A22F5C" w:rsidP="00A22F5C">
            <w:pPr>
              <w:pStyle w:val="bp"/>
              <w:spacing w:before="0" w:after="0"/>
            </w:pPr>
            <w:r>
              <w:t xml:space="preserve">No </w:t>
            </w:r>
            <w:proofErr w:type="spellStart"/>
            <w:proofErr w:type="gramStart"/>
            <w:r>
              <w:t>hotel.booking</w:t>
            </w:r>
            <w:proofErr w:type="spellEnd"/>
            <w:proofErr w:type="gramEnd"/>
            <w:r>
              <w:t xml:space="preserve"> for confirmation number 123456 found</w:t>
            </w:r>
          </w:p>
          <w:p w:rsidR="00A22F5C" w:rsidRPr="00CC62A4" w:rsidRDefault="00A22F5C" w:rsidP="00A22F5C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A22F5C" w:rsidRDefault="00A22F5C" w:rsidP="00A22F5C">
            <w:pPr>
              <w:pStyle w:val="RowHeadings"/>
            </w:pPr>
            <w:r>
              <w:drawing>
                <wp:inline distT="0" distB="0" distL="0" distR="0" wp14:anchorId="63502486" wp14:editId="6706B028">
                  <wp:extent cx="3283585" cy="571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A22F5C" w:rsidRPr="00CC62A4" w:rsidRDefault="00BD2E88" w:rsidP="00A22F5C">
            <w:pPr>
              <w:pStyle w:val="RowHeadings"/>
            </w:pPr>
            <w:r>
              <w:t>P</w:t>
            </w:r>
          </w:p>
        </w:tc>
      </w:tr>
    </w:tbl>
    <w:p w:rsidR="00A37650" w:rsidRDefault="00A37650" w:rsidP="00CC62A4">
      <w:pPr>
        <w:pStyle w:val="bp"/>
      </w:pPr>
    </w:p>
    <w:p w:rsidR="00282E24" w:rsidRDefault="00282E24">
      <w:pPr>
        <w:tabs>
          <w:tab w:val="clear" w:pos="5685"/>
        </w:tabs>
        <w:spacing w:before="0" w:after="0"/>
        <w:rPr>
          <w:b/>
          <w:sz w:val="28"/>
        </w:rPr>
      </w:pPr>
      <w:r>
        <w:br w:type="page"/>
      </w:r>
    </w:p>
    <w:p w:rsidR="00282E24" w:rsidRDefault="00282E24" w:rsidP="00282E24">
      <w:pPr>
        <w:pStyle w:val="Heading1"/>
      </w:pPr>
      <w:r>
        <w:lastRenderedPageBreak/>
        <w:t>Test Name: Already Checked In</w:t>
      </w:r>
    </w:p>
    <w:p w:rsidR="00282E24" w:rsidRDefault="00282E24" w:rsidP="00282E24">
      <w:pPr>
        <w:pStyle w:val="bp"/>
      </w:pPr>
      <w:r w:rsidRPr="00EE580B">
        <w:rPr>
          <w:b/>
        </w:rPr>
        <w:t>Use Case Tested:</w:t>
      </w:r>
      <w:r>
        <w:t xml:space="preserve"> Hotel Check In</w:t>
      </w:r>
    </w:p>
    <w:p w:rsidR="00282E24" w:rsidRDefault="00282E24" w:rsidP="00282E24">
      <w:pPr>
        <w:pStyle w:val="bp"/>
      </w:pPr>
      <w:r w:rsidRPr="00EE580B">
        <w:rPr>
          <w:b/>
        </w:rPr>
        <w:t>Test Description:</w:t>
      </w:r>
      <w:r>
        <w:t xml:space="preserve"> Guest attempts to check in using a booking confirmation number that is already checked in. </w:t>
      </w:r>
    </w:p>
    <w:p w:rsidR="00282E24" w:rsidRPr="00EE580B" w:rsidRDefault="00282E24" w:rsidP="00282E24">
      <w:pPr>
        <w:pStyle w:val="bp"/>
        <w:rPr>
          <w:b/>
        </w:rPr>
      </w:pPr>
      <w:r w:rsidRPr="00EE580B">
        <w:rPr>
          <w:b/>
        </w:rPr>
        <w:t xml:space="preserve">Pre-conditions: </w:t>
      </w:r>
    </w:p>
    <w:p w:rsidR="00282E24" w:rsidRDefault="00282E24" w:rsidP="00282E24">
      <w:pPr>
        <w:pStyle w:val="bp"/>
        <w:numPr>
          <w:ilvl w:val="0"/>
          <w:numId w:val="31"/>
        </w:numPr>
      </w:pPr>
      <w:r>
        <w:t>Booking state is CHECKED_IN</w:t>
      </w:r>
    </w:p>
    <w:p w:rsidR="00282E24" w:rsidRDefault="00282E24" w:rsidP="00282E24">
      <w:pPr>
        <w:pStyle w:val="bp"/>
        <w:numPr>
          <w:ilvl w:val="0"/>
          <w:numId w:val="31"/>
        </w:numPr>
      </w:pPr>
      <w:r>
        <w:t>Room state is OCCUPIED</w:t>
      </w:r>
    </w:p>
    <w:p w:rsidR="00282E24" w:rsidRDefault="00282E24" w:rsidP="00282E24">
      <w:pPr>
        <w:pStyle w:val="bp"/>
        <w:numPr>
          <w:ilvl w:val="0"/>
          <w:numId w:val="31"/>
        </w:numPr>
      </w:pPr>
      <w:r>
        <w:t>The active booking can be found by the hotel using the room number</w:t>
      </w:r>
    </w:p>
    <w:p w:rsidR="00282E24" w:rsidRPr="00EE580B" w:rsidRDefault="00282E24" w:rsidP="00282E24">
      <w:pPr>
        <w:pStyle w:val="bp"/>
        <w:rPr>
          <w:b/>
        </w:rPr>
      </w:pPr>
      <w:r w:rsidRPr="00EE580B">
        <w:rPr>
          <w:b/>
        </w:rPr>
        <w:t>Post-conditions:</w:t>
      </w:r>
    </w:p>
    <w:p w:rsidR="00282E24" w:rsidRDefault="00282E24" w:rsidP="00282E24">
      <w:pPr>
        <w:pStyle w:val="bp"/>
        <w:numPr>
          <w:ilvl w:val="0"/>
          <w:numId w:val="34"/>
        </w:numPr>
      </w:pPr>
      <w:r>
        <w:t>xc</w:t>
      </w:r>
    </w:p>
    <w:p w:rsidR="00282E24" w:rsidRDefault="00282E24" w:rsidP="00282E24">
      <w:pPr>
        <w:pStyle w:val="bp"/>
      </w:pPr>
    </w:p>
    <w:p w:rsidR="00282E24" w:rsidRDefault="00282E24" w:rsidP="00282E24">
      <w:pPr>
        <w:pStyle w:val="bp"/>
        <w:rPr>
          <w:b/>
        </w:rPr>
      </w:pPr>
      <w:r w:rsidRPr="00EE580B">
        <w:rPr>
          <w:b/>
        </w:rPr>
        <w:t>Notes:</w:t>
      </w:r>
    </w:p>
    <w:p w:rsidR="00282E24" w:rsidRPr="00B32913" w:rsidRDefault="00282E24" w:rsidP="00282E24">
      <w:pPr>
        <w:pStyle w:val="bp"/>
      </w:pPr>
      <w:proofErr w:type="spellStart"/>
      <w:r w:rsidRPr="00B32913">
        <w:t>Hotel</w:t>
      </w:r>
      <w:r>
        <w:t>Helper</w:t>
      </w:r>
      <w:proofErr w:type="spellEnd"/>
      <w:r>
        <w:t xml:space="preserve"> used to initialize hotel, create guest, rooms and booking – the code within the hotel helper that checks in the room is NOT commented out to set up the scenario required for testing.</w:t>
      </w:r>
    </w:p>
    <w:p w:rsidR="00282E24" w:rsidRDefault="00282E24" w:rsidP="00282E24">
      <w:pPr>
        <w:pStyle w:val="bp"/>
        <w:rPr>
          <w:b/>
        </w:rPr>
      </w:pPr>
      <w:r w:rsidRPr="00EE580B">
        <w:rPr>
          <w:b/>
        </w:rPr>
        <w:t>Result:</w:t>
      </w:r>
    </w:p>
    <w:p w:rsidR="00345166" w:rsidRPr="00BA2A1D" w:rsidRDefault="00345166" w:rsidP="00345166">
      <w:pPr>
        <w:pStyle w:val="bp"/>
      </w:pPr>
      <w:r>
        <w:t xml:space="preserve">Warning - </w:t>
      </w:r>
      <w:r w:rsidRPr="00BA2A1D">
        <w:t>Program</w:t>
      </w:r>
      <w:r>
        <w:t xml:space="preserve"> compiles and runs successfully but program is stuck in a loop unless they can enter an existing confirmation number. No other exit strategies from this point.</w:t>
      </w:r>
    </w:p>
    <w:p w:rsidR="00345166" w:rsidRDefault="00345166" w:rsidP="00282E24">
      <w:pPr>
        <w:pStyle w:val="bp"/>
      </w:pPr>
    </w:p>
    <w:tbl>
      <w:tblPr>
        <w:tblW w:w="14879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282E24" w:rsidRPr="00CC62A4" w:rsidTr="00302D5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2E24" w:rsidRPr="00CC62A4" w:rsidRDefault="00282E24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82E24" w:rsidRPr="00CC62A4" w:rsidRDefault="00282E24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282E24" w:rsidRPr="00CC62A4" w:rsidRDefault="00282E24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282E24" w:rsidRPr="00CC62A4" w:rsidRDefault="00282E24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282E24" w:rsidRPr="00CC62A4" w:rsidRDefault="00282E24" w:rsidP="00302D58">
            <w:pPr>
              <w:pStyle w:val="RowHeadings"/>
            </w:pPr>
            <w:r w:rsidRPr="00CC62A4">
              <w:t>P</w:t>
            </w:r>
          </w:p>
        </w:tc>
      </w:tr>
      <w:tr w:rsidR="00282E24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24" w:rsidRPr="00CC62A4" w:rsidRDefault="00282E24" w:rsidP="00302D58">
            <w:pPr>
              <w:pStyle w:val="proc"/>
              <w:numPr>
                <w:ilvl w:val="0"/>
                <w:numId w:val="36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2E24" w:rsidRPr="00CC62A4" w:rsidRDefault="00282E24" w:rsidP="00302D58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282E24" w:rsidRDefault="00282E24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282E24" w:rsidRDefault="00282E24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282E24" w:rsidRDefault="00282E24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>Please select:</w:t>
            </w:r>
          </w:p>
          <w:p w:rsidR="00282E24" w:rsidRDefault="00282E24" w:rsidP="00302D58">
            <w:pPr>
              <w:pStyle w:val="bp"/>
              <w:spacing w:before="0" w:after="0"/>
            </w:pP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   C:    Check In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   D:    Check Out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   Q:   Quit</w:t>
            </w:r>
          </w:p>
          <w:p w:rsidR="00282E24" w:rsidRDefault="00282E24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282E24" w:rsidRPr="00CC62A4" w:rsidRDefault="00282E24" w:rsidP="00302D58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282E24" w:rsidRDefault="00282E24" w:rsidP="00302D58">
            <w:pPr>
              <w:pStyle w:val="RowHeadings"/>
            </w:pPr>
            <w:r>
              <w:drawing>
                <wp:inline distT="0" distB="0" distL="0" distR="0" wp14:anchorId="31310299" wp14:editId="403D6CF7">
                  <wp:extent cx="2028825" cy="2886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282E24" w:rsidRPr="00CC62A4" w:rsidRDefault="00282E24" w:rsidP="00302D58">
            <w:pPr>
              <w:pStyle w:val="RowHeadings"/>
            </w:pPr>
            <w:r>
              <w:t>P</w:t>
            </w:r>
          </w:p>
        </w:tc>
      </w:tr>
      <w:tr w:rsidR="00282E24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24" w:rsidRPr="00CC62A4" w:rsidRDefault="00282E24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2E24" w:rsidRPr="00CC62A4" w:rsidRDefault="00282E24" w:rsidP="00302D58">
            <w:r>
              <w:t>Input “C” – press ENTER</w:t>
            </w:r>
          </w:p>
        </w:tc>
        <w:tc>
          <w:tcPr>
            <w:tcW w:w="5670" w:type="dxa"/>
          </w:tcPr>
          <w:p w:rsidR="00282E24" w:rsidRDefault="00282E24" w:rsidP="00302D58">
            <w:pPr>
              <w:pStyle w:val="bp"/>
            </w:pPr>
            <w:r>
              <w:t>Checking in</w:t>
            </w:r>
          </w:p>
          <w:p w:rsidR="00282E24" w:rsidRPr="00CC62A4" w:rsidRDefault="00282E24" w:rsidP="00302D58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282E24" w:rsidRDefault="00282E24" w:rsidP="00302D58">
            <w:pPr>
              <w:pStyle w:val="RowHeadings"/>
            </w:pPr>
            <w:r>
              <w:drawing>
                <wp:inline distT="0" distB="0" distL="0" distR="0" wp14:anchorId="0F8A2137" wp14:editId="4128FA85">
                  <wp:extent cx="1933575" cy="6477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282E24" w:rsidRPr="00CC62A4" w:rsidRDefault="00282E24" w:rsidP="00302D58">
            <w:pPr>
              <w:pStyle w:val="RowHeadings"/>
            </w:pPr>
            <w:r>
              <w:t>P</w:t>
            </w:r>
          </w:p>
        </w:tc>
      </w:tr>
      <w:tr w:rsidR="00282E24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24" w:rsidRPr="00CC62A4" w:rsidRDefault="00282E24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2E24" w:rsidRPr="00CC62A4" w:rsidRDefault="00282E24" w:rsidP="00302D58">
            <w:r>
              <w:t>Input “101301” – press ENTER</w:t>
            </w:r>
          </w:p>
        </w:tc>
        <w:tc>
          <w:tcPr>
            <w:tcW w:w="5670" w:type="dxa"/>
          </w:tcPr>
          <w:p w:rsidR="00282E24" w:rsidRDefault="00282E24" w:rsidP="00302D58">
            <w:pPr>
              <w:pStyle w:val="bp"/>
              <w:spacing w:before="0" w:after="0"/>
            </w:pPr>
            <w:r>
              <w:t>Booking 101301 has already been checked in</w:t>
            </w:r>
          </w:p>
          <w:p w:rsidR="00282E24" w:rsidRPr="00CC62A4" w:rsidRDefault="00282E24" w:rsidP="00302D58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282E24" w:rsidRDefault="00282E24" w:rsidP="00302D58">
            <w:pPr>
              <w:pStyle w:val="RowHeadings"/>
            </w:pPr>
            <w:r>
              <w:drawing>
                <wp:inline distT="0" distB="0" distL="0" distR="0" wp14:anchorId="5C1F9B5A" wp14:editId="4397C022">
                  <wp:extent cx="3028950" cy="6762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282E24" w:rsidRPr="00CC62A4" w:rsidRDefault="00282E24" w:rsidP="00302D58">
            <w:pPr>
              <w:pStyle w:val="RowHeadings"/>
            </w:pPr>
            <w:r>
              <w:t>P</w:t>
            </w:r>
          </w:p>
        </w:tc>
      </w:tr>
    </w:tbl>
    <w:p w:rsidR="00282E24" w:rsidRDefault="00282E24" w:rsidP="00CC62A4">
      <w:pPr>
        <w:pStyle w:val="bp"/>
      </w:pPr>
    </w:p>
    <w:p w:rsidR="00290271" w:rsidRDefault="00290271" w:rsidP="00290271">
      <w:pPr>
        <w:pStyle w:val="Heading1"/>
      </w:pPr>
      <w:r>
        <w:lastRenderedPageBreak/>
        <w:t>Test Name: Already Checked Out</w:t>
      </w:r>
    </w:p>
    <w:p w:rsidR="00290271" w:rsidRDefault="00290271" w:rsidP="00290271">
      <w:pPr>
        <w:pStyle w:val="bp"/>
      </w:pPr>
      <w:r w:rsidRPr="00EE580B">
        <w:rPr>
          <w:b/>
        </w:rPr>
        <w:t>Use Case Tested:</w:t>
      </w:r>
      <w:r>
        <w:t xml:space="preserve"> </w:t>
      </w:r>
      <w:r w:rsidR="00A31528">
        <w:t>Hotel Check in</w:t>
      </w:r>
    </w:p>
    <w:p w:rsidR="00290271" w:rsidRDefault="00290271" w:rsidP="00290271">
      <w:pPr>
        <w:pStyle w:val="bp"/>
      </w:pPr>
      <w:r w:rsidRPr="00EE580B">
        <w:rPr>
          <w:b/>
        </w:rPr>
        <w:t>Test Description:</w:t>
      </w:r>
      <w:r>
        <w:t xml:space="preserve"> </w:t>
      </w:r>
      <w:r w:rsidR="00A31528">
        <w:t>Guest attempts to check out of hotel using a booking that is already checked out.</w:t>
      </w:r>
    </w:p>
    <w:p w:rsidR="00290271" w:rsidRPr="00EE580B" w:rsidRDefault="00290271" w:rsidP="00290271">
      <w:pPr>
        <w:pStyle w:val="bp"/>
        <w:rPr>
          <w:b/>
        </w:rPr>
      </w:pPr>
      <w:r w:rsidRPr="00EE580B">
        <w:rPr>
          <w:b/>
        </w:rPr>
        <w:t xml:space="preserve">Pre-conditions: </w:t>
      </w:r>
    </w:p>
    <w:p w:rsidR="00290271" w:rsidRDefault="00A31528" w:rsidP="00290271">
      <w:pPr>
        <w:pStyle w:val="bp"/>
        <w:numPr>
          <w:ilvl w:val="0"/>
          <w:numId w:val="31"/>
        </w:numPr>
      </w:pPr>
      <w:proofErr w:type="spellStart"/>
      <w:proofErr w:type="gramStart"/>
      <w:r>
        <w:t>Booking.State.CHECKED</w:t>
      </w:r>
      <w:proofErr w:type="gramEnd"/>
      <w:r>
        <w:t>_OUT</w:t>
      </w:r>
      <w:proofErr w:type="spellEnd"/>
    </w:p>
    <w:p w:rsidR="00290271" w:rsidRPr="00EE580B" w:rsidRDefault="00290271" w:rsidP="00290271">
      <w:pPr>
        <w:pStyle w:val="bp"/>
        <w:rPr>
          <w:b/>
        </w:rPr>
      </w:pPr>
      <w:r w:rsidRPr="00EE580B">
        <w:rPr>
          <w:b/>
        </w:rPr>
        <w:t>Post-conditions:</w:t>
      </w:r>
    </w:p>
    <w:p w:rsidR="00290271" w:rsidRDefault="00290271" w:rsidP="00290271">
      <w:pPr>
        <w:pStyle w:val="bp"/>
        <w:numPr>
          <w:ilvl w:val="0"/>
          <w:numId w:val="32"/>
        </w:numPr>
      </w:pPr>
      <w:r>
        <w:t>condition</w:t>
      </w:r>
    </w:p>
    <w:p w:rsidR="00CC5454" w:rsidRDefault="00290271" w:rsidP="00290271">
      <w:pPr>
        <w:pStyle w:val="bp"/>
        <w:rPr>
          <w:b/>
        </w:rPr>
      </w:pPr>
      <w:r w:rsidRPr="00EE580B">
        <w:rPr>
          <w:b/>
        </w:rPr>
        <w:t>Notes:</w:t>
      </w:r>
    </w:p>
    <w:p w:rsidR="00CC5454" w:rsidRDefault="00CC5454" w:rsidP="00CC5454">
      <w:pPr>
        <w:pStyle w:val="bp"/>
      </w:pPr>
      <w:proofErr w:type="spellStart"/>
      <w:r w:rsidRPr="00B32913">
        <w:t>Hotel</w:t>
      </w:r>
      <w:r>
        <w:t>Helper</w:t>
      </w:r>
      <w:proofErr w:type="spellEnd"/>
      <w:r>
        <w:t xml:space="preserve"> used to initialize hotel, create guest, rooms and booking – </w:t>
      </w:r>
      <w:r w:rsidR="00FC4C25">
        <w:t xml:space="preserve">added additional code to </w:t>
      </w:r>
      <w:proofErr w:type="spellStart"/>
      <w:r w:rsidR="00FC4C25">
        <w:t>checkout</w:t>
      </w:r>
      <w:proofErr w:type="spellEnd"/>
      <w:r w:rsidR="00FC4C25">
        <w:t xml:space="preserve"> the booking as well to set up scenario for testing.</w:t>
      </w:r>
      <w:r w:rsidR="00322691">
        <w:t xml:space="preserve"> Hotel helper checks the guest into room with ID: 301</w:t>
      </w:r>
    </w:p>
    <w:p w:rsidR="00290271" w:rsidRPr="00EE580B" w:rsidRDefault="00CF1CA8" w:rsidP="00290271">
      <w:pPr>
        <w:pStyle w:val="bp"/>
        <w:rPr>
          <w:b/>
        </w:rPr>
      </w:pPr>
      <w:proofErr w:type="spellStart"/>
      <w:proofErr w:type="gramStart"/>
      <w:r w:rsidRPr="00CF1CA8">
        <w:t>hotel.checkout</w:t>
      </w:r>
      <w:proofErr w:type="spellEnd"/>
      <w:proofErr w:type="gramEnd"/>
      <w:r w:rsidRPr="00CF1CA8">
        <w:t>(301);</w:t>
      </w:r>
      <w:r>
        <w:t xml:space="preserve"> added to </w:t>
      </w:r>
      <w:proofErr w:type="spellStart"/>
      <w:r>
        <w:t>HotelHelper</w:t>
      </w:r>
      <w:proofErr w:type="spellEnd"/>
      <w:r>
        <w:t xml:space="preserve"> class</w:t>
      </w:r>
      <w:r w:rsidR="00290271" w:rsidRPr="00EE580B">
        <w:rPr>
          <w:b/>
        </w:rPr>
        <w:tab/>
      </w:r>
    </w:p>
    <w:p w:rsidR="00282E24" w:rsidRDefault="00290271" w:rsidP="00290271">
      <w:pPr>
        <w:pStyle w:val="bp"/>
        <w:rPr>
          <w:b/>
        </w:rPr>
      </w:pPr>
      <w:r w:rsidRPr="00EE580B">
        <w:rPr>
          <w:b/>
        </w:rPr>
        <w:t>Result:</w:t>
      </w:r>
    </w:p>
    <w:p w:rsidR="003D0279" w:rsidRDefault="003D0279" w:rsidP="00290271">
      <w:pPr>
        <w:pStyle w:val="bp"/>
      </w:pPr>
      <w:r>
        <w:t xml:space="preserve">Initial </w:t>
      </w:r>
      <w:r w:rsidRPr="003D0279">
        <w:t>Test</w:t>
      </w:r>
      <w:r>
        <w:t xml:space="preserve"> Failure (results shown below) – the Room class was missing the functionality to add a booking into the list of bookings associated with a room. This resulted in an error calling the </w:t>
      </w:r>
      <w:proofErr w:type="spellStart"/>
      <w:proofErr w:type="gramStart"/>
      <w:r>
        <w:t>hotel.Checkout</w:t>
      </w:r>
      <w:proofErr w:type="spellEnd"/>
      <w:proofErr w:type="gramEnd"/>
      <w:r>
        <w:t>(</w:t>
      </w:r>
      <w:proofErr w:type="spellStart"/>
      <w:r>
        <w:t>roomID</w:t>
      </w:r>
      <w:proofErr w:type="spellEnd"/>
      <w:r>
        <w:t xml:space="preserve">) method as there were no association between the Room and Booking classes. </w:t>
      </w:r>
    </w:p>
    <w:p w:rsidR="003D0279" w:rsidRDefault="003D0279" w:rsidP="00290271">
      <w:pPr>
        <w:pStyle w:val="bp"/>
      </w:pPr>
      <w:r>
        <w:t xml:space="preserve">Added in </w:t>
      </w:r>
      <w:proofErr w:type="spellStart"/>
      <w:r w:rsidRPr="003D0279">
        <w:t>bookings.add</w:t>
      </w:r>
      <w:proofErr w:type="spellEnd"/>
      <w:r w:rsidRPr="003D0279">
        <w:t>(booking);</w:t>
      </w:r>
      <w:r>
        <w:t xml:space="preserve"> under </w:t>
      </w:r>
      <w:proofErr w:type="spellStart"/>
      <w:r>
        <w:t>Room.book</w:t>
      </w:r>
      <w:proofErr w:type="spellEnd"/>
      <w:r>
        <w:t xml:space="preserve">() to allow for successful testing. </w:t>
      </w:r>
    </w:p>
    <w:p w:rsidR="00EA1BE2" w:rsidRPr="003D0279" w:rsidRDefault="00EA1BE2" w:rsidP="00290271">
      <w:pPr>
        <w:pStyle w:val="bp"/>
      </w:pPr>
      <w:r>
        <w:t xml:space="preserve">Successful test – Warning: Program will remain stuck in loop unless a confirmation number can be entered. </w:t>
      </w:r>
    </w:p>
    <w:tbl>
      <w:tblPr>
        <w:tblW w:w="14879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290271" w:rsidRPr="00CC62A4" w:rsidTr="00302D5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0271" w:rsidRPr="00CC62A4" w:rsidRDefault="00290271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90271" w:rsidRPr="00CC62A4" w:rsidRDefault="00290271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290271" w:rsidRPr="00CC62A4" w:rsidRDefault="00290271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290271" w:rsidRPr="00CC62A4" w:rsidRDefault="00290271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290271" w:rsidRPr="00CC62A4" w:rsidRDefault="00290271" w:rsidP="00302D58">
            <w:pPr>
              <w:pStyle w:val="RowHeadings"/>
            </w:pPr>
            <w:r w:rsidRPr="00CC62A4">
              <w:t>P</w:t>
            </w:r>
          </w:p>
        </w:tc>
      </w:tr>
      <w:tr w:rsidR="00290271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71" w:rsidRPr="00CC62A4" w:rsidRDefault="00290271" w:rsidP="00CC5454">
            <w:pPr>
              <w:pStyle w:val="proc"/>
              <w:numPr>
                <w:ilvl w:val="0"/>
                <w:numId w:val="37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0271" w:rsidRPr="00CC62A4" w:rsidRDefault="00290271" w:rsidP="00302D58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290271" w:rsidRDefault="00290271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290271" w:rsidRDefault="00290271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290271" w:rsidRDefault="00290271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>Please select:</w:t>
            </w:r>
          </w:p>
          <w:p w:rsidR="00290271" w:rsidRDefault="00290271" w:rsidP="00302D58">
            <w:pPr>
              <w:pStyle w:val="bp"/>
              <w:spacing w:before="0" w:after="0"/>
            </w:pP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   C:    Check In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   D:    Check Out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   Q:   Quit</w:t>
            </w:r>
          </w:p>
          <w:p w:rsidR="00290271" w:rsidRDefault="00290271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290271" w:rsidRPr="00CC62A4" w:rsidRDefault="00290271" w:rsidP="00302D58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290271" w:rsidRDefault="00290271" w:rsidP="00302D58">
            <w:pPr>
              <w:pStyle w:val="RowHeadings"/>
            </w:pPr>
            <w:r>
              <w:drawing>
                <wp:inline distT="0" distB="0" distL="0" distR="0" wp14:anchorId="2924EE9B" wp14:editId="08E269B5">
                  <wp:extent cx="2028825" cy="28860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290271" w:rsidRPr="00CC62A4" w:rsidRDefault="00290271" w:rsidP="00302D58">
            <w:pPr>
              <w:pStyle w:val="RowHeadings"/>
            </w:pPr>
            <w:r>
              <w:t>P</w:t>
            </w:r>
          </w:p>
        </w:tc>
      </w:tr>
      <w:tr w:rsidR="00290271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271" w:rsidRPr="00CC62A4" w:rsidRDefault="00290271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0271" w:rsidRPr="00CC62A4" w:rsidRDefault="00290271" w:rsidP="00302D58">
            <w:r>
              <w:t>Input “</w:t>
            </w:r>
            <w:r w:rsidR="00322691">
              <w:t>C</w:t>
            </w:r>
            <w:r>
              <w:t>” – press ENTER</w:t>
            </w:r>
          </w:p>
        </w:tc>
        <w:tc>
          <w:tcPr>
            <w:tcW w:w="5670" w:type="dxa"/>
          </w:tcPr>
          <w:p w:rsidR="00290271" w:rsidRDefault="00322691" w:rsidP="00302D58">
            <w:pPr>
              <w:pStyle w:val="bp"/>
              <w:spacing w:before="0" w:after="0"/>
            </w:pPr>
            <w:r>
              <w:t xml:space="preserve">Checking </w:t>
            </w:r>
            <w:r w:rsidR="00FA20CF">
              <w:t>in</w:t>
            </w:r>
          </w:p>
          <w:p w:rsidR="00322691" w:rsidRPr="00CC62A4" w:rsidRDefault="00322691" w:rsidP="00302D58">
            <w:pPr>
              <w:pStyle w:val="bp"/>
              <w:spacing w:before="0" w:after="0"/>
            </w:pPr>
            <w:r>
              <w:t xml:space="preserve">Enter </w:t>
            </w:r>
            <w:r w:rsidR="00FA20CF">
              <w:t>confirmation</w:t>
            </w:r>
            <w:r>
              <w:t xml:space="preserve"> number:</w:t>
            </w:r>
          </w:p>
        </w:tc>
        <w:tc>
          <w:tcPr>
            <w:tcW w:w="5387" w:type="dxa"/>
          </w:tcPr>
          <w:p w:rsidR="00290271" w:rsidRDefault="00FA20CF" w:rsidP="00302D58">
            <w:pPr>
              <w:pStyle w:val="RowHeadings"/>
            </w:pPr>
            <w:r>
              <w:drawing>
                <wp:inline distT="0" distB="0" distL="0" distR="0" wp14:anchorId="77462C83" wp14:editId="545E8BA5">
                  <wp:extent cx="2143125" cy="9715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290271" w:rsidRPr="00CC62A4" w:rsidRDefault="00290271" w:rsidP="00302D58">
            <w:pPr>
              <w:pStyle w:val="RowHeadings"/>
            </w:pPr>
            <w:r>
              <w:t>P</w:t>
            </w:r>
          </w:p>
        </w:tc>
      </w:tr>
      <w:tr w:rsidR="00322691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691" w:rsidRPr="00CC62A4" w:rsidRDefault="00322691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2691" w:rsidRDefault="00322691" w:rsidP="00302D58">
            <w:r>
              <w:t>Input “</w:t>
            </w:r>
            <w:r w:rsidR="00FA20CF">
              <w:t>101</w:t>
            </w:r>
            <w:r>
              <w:t>301” – Press enter</w:t>
            </w:r>
          </w:p>
        </w:tc>
        <w:tc>
          <w:tcPr>
            <w:tcW w:w="5670" w:type="dxa"/>
          </w:tcPr>
          <w:p w:rsidR="00322691" w:rsidRDefault="00FA20CF" w:rsidP="00302D58">
            <w:pPr>
              <w:pStyle w:val="bp"/>
              <w:spacing w:before="0" w:after="0"/>
            </w:pPr>
            <w:r>
              <w:t>Booking 101301 has already been checked out</w:t>
            </w:r>
          </w:p>
          <w:p w:rsidR="00FA20CF" w:rsidRDefault="00FA20CF" w:rsidP="00302D58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322691" w:rsidRDefault="00FA20CF" w:rsidP="00302D58">
            <w:pPr>
              <w:pStyle w:val="RowHeadings"/>
            </w:pPr>
            <w:r>
              <w:drawing>
                <wp:inline distT="0" distB="0" distL="0" distR="0" wp14:anchorId="26610883" wp14:editId="31916194">
                  <wp:extent cx="3095625" cy="609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322691" w:rsidRDefault="009A0A95" w:rsidP="00302D58">
            <w:pPr>
              <w:pStyle w:val="RowHeadings"/>
            </w:pPr>
            <w:r>
              <w:t>P</w:t>
            </w:r>
          </w:p>
        </w:tc>
      </w:tr>
    </w:tbl>
    <w:p w:rsidR="003D0279" w:rsidRDefault="003D0279" w:rsidP="003D0279">
      <w:pPr>
        <w:pStyle w:val="Heading1"/>
      </w:pPr>
      <w:r>
        <w:lastRenderedPageBreak/>
        <w:t>Failure of Test -</w:t>
      </w:r>
      <w:r>
        <w:t xml:space="preserve"> Already Checked Out</w:t>
      </w:r>
    </w:p>
    <w:p w:rsidR="00290271" w:rsidRDefault="00290271" w:rsidP="003D0279">
      <w:pPr>
        <w:pStyle w:val="Heading1"/>
      </w:pPr>
    </w:p>
    <w:tbl>
      <w:tblPr>
        <w:tblW w:w="14879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3D0279" w:rsidRPr="00CC62A4" w:rsidTr="00302D5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0279" w:rsidRPr="00CC62A4" w:rsidRDefault="003D0279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0279" w:rsidRPr="00CC62A4" w:rsidRDefault="003D0279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3D0279" w:rsidRPr="00CC62A4" w:rsidRDefault="003D0279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3D0279" w:rsidRPr="00CC62A4" w:rsidRDefault="003D0279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3D0279" w:rsidRPr="00CC62A4" w:rsidRDefault="003D0279" w:rsidP="00302D58">
            <w:pPr>
              <w:pStyle w:val="RowHeadings"/>
            </w:pPr>
            <w:r w:rsidRPr="00CC62A4">
              <w:t>P</w:t>
            </w:r>
          </w:p>
        </w:tc>
      </w:tr>
      <w:tr w:rsidR="003D0279" w:rsidRPr="00CC62A4" w:rsidTr="003D0279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279" w:rsidRPr="00CC62A4" w:rsidRDefault="003D0279" w:rsidP="003D0279">
            <w:pPr>
              <w:pStyle w:val="proc"/>
              <w:numPr>
                <w:ilvl w:val="0"/>
                <w:numId w:val="38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0279" w:rsidRPr="00CC62A4" w:rsidRDefault="003D0279" w:rsidP="00302D58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3D0279" w:rsidRDefault="003D0279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3D0279" w:rsidRDefault="003D0279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3D0279" w:rsidRDefault="003D0279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>Please select:</w:t>
            </w:r>
          </w:p>
          <w:p w:rsidR="003D0279" w:rsidRDefault="003D0279" w:rsidP="00302D58">
            <w:pPr>
              <w:pStyle w:val="bp"/>
              <w:spacing w:before="0" w:after="0"/>
            </w:pP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   C:    Check In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   D:    Check Out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   Q:   Quit</w:t>
            </w:r>
          </w:p>
          <w:p w:rsidR="003D0279" w:rsidRDefault="003D0279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3D0279" w:rsidRPr="00CC62A4" w:rsidRDefault="003D0279" w:rsidP="00302D58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3D0279" w:rsidRDefault="003D0279" w:rsidP="00302D58">
            <w:pPr>
              <w:pStyle w:val="RowHeadings"/>
            </w:pPr>
            <w:r>
              <w:drawing>
                <wp:inline distT="0" distB="0" distL="0" distR="0" wp14:anchorId="3A231389" wp14:editId="1EC6F585">
                  <wp:extent cx="3283585" cy="112966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0000"/>
          </w:tcPr>
          <w:p w:rsidR="003D0279" w:rsidRPr="00CC62A4" w:rsidRDefault="003D0279" w:rsidP="00302D58">
            <w:pPr>
              <w:pStyle w:val="RowHeadings"/>
            </w:pPr>
            <w:r>
              <w:t>F</w:t>
            </w:r>
          </w:p>
        </w:tc>
      </w:tr>
    </w:tbl>
    <w:p w:rsidR="003D0279" w:rsidRDefault="003D0279" w:rsidP="00290271">
      <w:pPr>
        <w:pStyle w:val="bp"/>
      </w:pPr>
    </w:p>
    <w:p w:rsidR="00AF204D" w:rsidRDefault="00AF204D" w:rsidP="00290271">
      <w:pPr>
        <w:pStyle w:val="bp"/>
      </w:pPr>
    </w:p>
    <w:p w:rsidR="00275492" w:rsidRDefault="00AF204D" w:rsidP="00275492">
      <w:r>
        <w:br w:type="page"/>
      </w:r>
    </w:p>
    <w:p w:rsidR="00AF204D" w:rsidRDefault="00AF204D" w:rsidP="00275492">
      <w:pPr>
        <w:pStyle w:val="Heading1"/>
      </w:pPr>
      <w:r>
        <w:lastRenderedPageBreak/>
        <w:t>Test Name: Room not ready</w:t>
      </w:r>
    </w:p>
    <w:p w:rsidR="00AF204D" w:rsidRDefault="00AF204D" w:rsidP="00AF204D">
      <w:pPr>
        <w:pStyle w:val="bp"/>
      </w:pPr>
      <w:r w:rsidRPr="00EE580B">
        <w:rPr>
          <w:b/>
        </w:rPr>
        <w:t>Use Case Tested:</w:t>
      </w:r>
      <w:r>
        <w:t xml:space="preserve"> </w:t>
      </w:r>
      <w:r w:rsidR="00214493">
        <w:t>Hotel check in</w:t>
      </w:r>
    </w:p>
    <w:p w:rsidR="00AF204D" w:rsidRDefault="00AF204D" w:rsidP="00AF204D">
      <w:pPr>
        <w:pStyle w:val="bp"/>
      </w:pPr>
      <w:r w:rsidRPr="00EE580B">
        <w:rPr>
          <w:b/>
        </w:rPr>
        <w:t>Test Description:</w:t>
      </w:r>
      <w:r>
        <w:t xml:space="preserve"> </w:t>
      </w:r>
      <w:r w:rsidR="00214493">
        <w:t xml:space="preserve">Guest attempts to check in to a room that is already occupied. </w:t>
      </w:r>
    </w:p>
    <w:p w:rsidR="00AF204D" w:rsidRPr="00EE580B" w:rsidRDefault="00AF204D" w:rsidP="00AF204D">
      <w:pPr>
        <w:pStyle w:val="bp"/>
        <w:rPr>
          <w:b/>
        </w:rPr>
      </w:pPr>
      <w:r w:rsidRPr="00EE580B">
        <w:rPr>
          <w:b/>
        </w:rPr>
        <w:t xml:space="preserve">Pre-conditions: </w:t>
      </w:r>
    </w:p>
    <w:p w:rsidR="00AF204D" w:rsidRDefault="00214493" w:rsidP="00AF204D">
      <w:pPr>
        <w:pStyle w:val="bp"/>
        <w:numPr>
          <w:ilvl w:val="0"/>
          <w:numId w:val="31"/>
        </w:numPr>
      </w:pPr>
      <w:proofErr w:type="spellStart"/>
      <w:r>
        <w:t>Room.State</w:t>
      </w:r>
      <w:proofErr w:type="spellEnd"/>
      <w:r>
        <w:t xml:space="preserve"> is OCCUPIED</w:t>
      </w:r>
    </w:p>
    <w:p w:rsidR="00B41F1A" w:rsidRDefault="00B41F1A" w:rsidP="00AF204D">
      <w:pPr>
        <w:pStyle w:val="bp"/>
        <w:numPr>
          <w:ilvl w:val="0"/>
          <w:numId w:val="31"/>
        </w:numPr>
      </w:pPr>
      <w:proofErr w:type="spellStart"/>
      <w:r>
        <w:t>Booking.State</w:t>
      </w:r>
      <w:proofErr w:type="spellEnd"/>
      <w:r>
        <w:t xml:space="preserve"> is PENDING</w:t>
      </w:r>
    </w:p>
    <w:p w:rsidR="00AF204D" w:rsidRPr="00EE580B" w:rsidRDefault="00AF204D" w:rsidP="00AF204D">
      <w:pPr>
        <w:pStyle w:val="bp"/>
        <w:rPr>
          <w:b/>
        </w:rPr>
      </w:pPr>
      <w:r w:rsidRPr="00EE580B">
        <w:rPr>
          <w:b/>
        </w:rPr>
        <w:t>Post-conditions:</w:t>
      </w:r>
    </w:p>
    <w:p w:rsidR="00AF204D" w:rsidRDefault="00AF204D" w:rsidP="00AF204D">
      <w:pPr>
        <w:pStyle w:val="bp"/>
        <w:numPr>
          <w:ilvl w:val="0"/>
          <w:numId w:val="32"/>
        </w:numPr>
      </w:pPr>
      <w:r>
        <w:t>condition</w:t>
      </w:r>
    </w:p>
    <w:p w:rsidR="00214493" w:rsidRDefault="00AF204D" w:rsidP="00AF204D">
      <w:pPr>
        <w:pStyle w:val="bp"/>
        <w:rPr>
          <w:b/>
        </w:rPr>
      </w:pPr>
      <w:r w:rsidRPr="00EE580B">
        <w:rPr>
          <w:b/>
        </w:rPr>
        <w:t>Notes:</w:t>
      </w:r>
    </w:p>
    <w:p w:rsidR="00214493" w:rsidRDefault="003835E3" w:rsidP="00AF204D">
      <w:pPr>
        <w:pStyle w:val="bp"/>
        <w:rPr>
          <w:b/>
        </w:rPr>
      </w:pPr>
      <w:proofErr w:type="spellStart"/>
      <w:r w:rsidRPr="00B32913">
        <w:t>Hotel</w:t>
      </w:r>
      <w:r>
        <w:t>Helper</w:t>
      </w:r>
      <w:proofErr w:type="spellEnd"/>
      <w:r>
        <w:t xml:space="preserve"> used to initialize hotel, create guest, rooms and booking</w:t>
      </w:r>
      <w:r>
        <w:t xml:space="preserve">. Additional code added to set </w:t>
      </w:r>
      <w:proofErr w:type="spellStart"/>
      <w:proofErr w:type="gramStart"/>
      <w:r>
        <w:t>room.state</w:t>
      </w:r>
      <w:proofErr w:type="spellEnd"/>
      <w:proofErr w:type="gramEnd"/>
      <w:r>
        <w:t xml:space="preserve"> to OCCUPIED.</w:t>
      </w:r>
    </w:p>
    <w:p w:rsidR="00CC7E73" w:rsidRDefault="00214493" w:rsidP="00AF204D">
      <w:pPr>
        <w:pStyle w:val="bp"/>
      </w:pPr>
      <w:proofErr w:type="spellStart"/>
      <w:proofErr w:type="gramStart"/>
      <w:r w:rsidRPr="00214493">
        <w:t>room.state</w:t>
      </w:r>
      <w:proofErr w:type="spellEnd"/>
      <w:proofErr w:type="gramEnd"/>
      <w:r w:rsidRPr="00214493">
        <w:t xml:space="preserve"> = </w:t>
      </w:r>
      <w:proofErr w:type="spellStart"/>
      <w:r w:rsidRPr="00214493">
        <w:t>Room.State.OCCUPIED</w:t>
      </w:r>
      <w:proofErr w:type="spellEnd"/>
      <w:r w:rsidRPr="00214493">
        <w:t>;</w:t>
      </w:r>
    </w:p>
    <w:p w:rsidR="00AF204D" w:rsidRPr="00214493" w:rsidRDefault="00CC7E73" w:rsidP="00AF204D">
      <w:pPr>
        <w:pStyle w:val="bp"/>
      </w:pPr>
      <w:r>
        <w:t xml:space="preserve">commented out the code in </w:t>
      </w:r>
      <w:proofErr w:type="spellStart"/>
      <w:r>
        <w:t>HotelHelper</w:t>
      </w:r>
      <w:proofErr w:type="spellEnd"/>
      <w:r>
        <w:t xml:space="preserve"> checking in the new booking.</w:t>
      </w:r>
      <w:r w:rsidR="00AF204D" w:rsidRPr="00214493">
        <w:tab/>
      </w:r>
    </w:p>
    <w:p w:rsidR="00AF204D" w:rsidRDefault="00AF204D" w:rsidP="00AF204D">
      <w:pPr>
        <w:pStyle w:val="bp"/>
        <w:rPr>
          <w:b/>
        </w:rPr>
      </w:pPr>
      <w:r w:rsidRPr="00EE580B">
        <w:rPr>
          <w:b/>
        </w:rPr>
        <w:t>Result:</w:t>
      </w:r>
    </w:p>
    <w:p w:rsidR="009133D3" w:rsidRPr="009133D3" w:rsidRDefault="009133D3" w:rsidP="00AF204D">
      <w:pPr>
        <w:pStyle w:val="bp"/>
      </w:pPr>
      <w:r w:rsidRPr="009133D3">
        <w:t>Warning</w:t>
      </w:r>
      <w:r>
        <w:t xml:space="preserve"> – correct message is displayed but program remains trapped in a loop unless a real confirmation number is entered. </w:t>
      </w:r>
    </w:p>
    <w:tbl>
      <w:tblPr>
        <w:tblW w:w="14879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839"/>
        <w:gridCol w:w="5670"/>
        <w:gridCol w:w="5387"/>
        <w:gridCol w:w="425"/>
      </w:tblGrid>
      <w:tr w:rsidR="000D020C" w:rsidRPr="00CC62A4" w:rsidTr="00302D5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020C" w:rsidRPr="00CC62A4" w:rsidRDefault="000D020C" w:rsidP="00302D58">
            <w:pPr>
              <w:pStyle w:val="proc"/>
              <w:numPr>
                <w:ilvl w:val="0"/>
                <w:numId w:val="0"/>
              </w:numPr>
              <w:ind w:left="360"/>
            </w:pPr>
          </w:p>
        </w:tc>
        <w:tc>
          <w:tcPr>
            <w:tcW w:w="2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D020C" w:rsidRPr="00CC62A4" w:rsidRDefault="000D020C" w:rsidP="00302D58">
            <w:r w:rsidRPr="00CC62A4">
              <w:t>TEST STEP</w:t>
            </w:r>
          </w:p>
        </w:tc>
        <w:tc>
          <w:tcPr>
            <w:tcW w:w="5670" w:type="dxa"/>
            <w:shd w:val="clear" w:color="auto" w:fill="C0C0C0"/>
          </w:tcPr>
          <w:p w:rsidR="000D020C" w:rsidRPr="00CC62A4" w:rsidRDefault="000D020C" w:rsidP="00302D58">
            <w:pPr>
              <w:pStyle w:val="bp"/>
            </w:pPr>
            <w:r w:rsidRPr="00CC62A4">
              <w:t>EXPECTED TEST RESULTS</w:t>
            </w:r>
          </w:p>
        </w:tc>
        <w:tc>
          <w:tcPr>
            <w:tcW w:w="5387" w:type="dxa"/>
            <w:shd w:val="clear" w:color="auto" w:fill="C0C0C0"/>
          </w:tcPr>
          <w:p w:rsidR="000D020C" w:rsidRPr="00CC62A4" w:rsidRDefault="000D020C" w:rsidP="00302D58">
            <w:pPr>
              <w:pStyle w:val="RowHeadings"/>
            </w:pPr>
            <w:r>
              <w:t>Actual Results</w:t>
            </w:r>
          </w:p>
        </w:tc>
        <w:tc>
          <w:tcPr>
            <w:tcW w:w="425" w:type="dxa"/>
            <w:shd w:val="clear" w:color="auto" w:fill="C0C0C0"/>
          </w:tcPr>
          <w:p w:rsidR="000D020C" w:rsidRPr="00CC62A4" w:rsidRDefault="000D020C" w:rsidP="00302D58">
            <w:pPr>
              <w:pStyle w:val="RowHeadings"/>
            </w:pPr>
            <w:r w:rsidRPr="00CC62A4">
              <w:t>P</w:t>
            </w:r>
          </w:p>
        </w:tc>
      </w:tr>
      <w:tr w:rsidR="000D020C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0C" w:rsidRPr="00CC62A4" w:rsidRDefault="000D020C" w:rsidP="000D020C">
            <w:pPr>
              <w:pStyle w:val="proc"/>
              <w:numPr>
                <w:ilvl w:val="0"/>
                <w:numId w:val="39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020C" w:rsidRPr="00CC62A4" w:rsidRDefault="000D020C" w:rsidP="00302D58">
            <w:r>
              <w:t xml:space="preserve">Start Program and initialize </w:t>
            </w:r>
            <w:proofErr w:type="spellStart"/>
            <w:r>
              <w:t>HotelHelper</w:t>
            </w:r>
            <w:proofErr w:type="spellEnd"/>
          </w:p>
        </w:tc>
        <w:tc>
          <w:tcPr>
            <w:tcW w:w="5670" w:type="dxa"/>
          </w:tcPr>
          <w:p w:rsidR="000D020C" w:rsidRDefault="000D020C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101, SINGLE</w:t>
            </w:r>
          </w:p>
          <w:p w:rsidR="000D020C" w:rsidRDefault="000D020C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201, DOUBLE</w:t>
            </w:r>
          </w:p>
          <w:p w:rsidR="000D020C" w:rsidRDefault="000D020C" w:rsidP="00302D58">
            <w:pPr>
              <w:pStyle w:val="bp"/>
              <w:spacing w:before="0" w:after="0"/>
            </w:pPr>
            <w:proofErr w:type="gramStart"/>
            <w:r>
              <w:t>Room :</w:t>
            </w:r>
            <w:proofErr w:type="gramEnd"/>
            <w:r>
              <w:t xml:space="preserve"> 301, TWIN_SHARE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Hotel Management System 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>Please select:</w:t>
            </w:r>
          </w:p>
          <w:p w:rsidR="000D020C" w:rsidRDefault="000D020C" w:rsidP="00302D58">
            <w:pPr>
              <w:pStyle w:val="bp"/>
              <w:spacing w:before="0" w:after="0"/>
            </w:pP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   B:    Book a Room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   C:    Check In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   R:    Record Service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   D:    Check Out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   Q:   Quit</w:t>
            </w:r>
          </w:p>
          <w:p w:rsidR="000D020C" w:rsidRDefault="000D020C" w:rsidP="00302D58">
            <w:pPr>
              <w:pStyle w:val="bp"/>
              <w:spacing w:before="0" w:after="0"/>
            </w:pPr>
            <w:r>
              <w:t xml:space="preserve"> </w:t>
            </w:r>
          </w:p>
          <w:p w:rsidR="000D020C" w:rsidRPr="00CC62A4" w:rsidRDefault="000D020C" w:rsidP="00302D58">
            <w:pPr>
              <w:pStyle w:val="bp"/>
              <w:spacing w:before="0" w:after="0"/>
            </w:pPr>
            <w:proofErr w:type="gramStart"/>
            <w:r>
              <w:t>Selection :</w:t>
            </w:r>
            <w:proofErr w:type="gramEnd"/>
          </w:p>
        </w:tc>
        <w:tc>
          <w:tcPr>
            <w:tcW w:w="5387" w:type="dxa"/>
          </w:tcPr>
          <w:p w:rsidR="000D020C" w:rsidRDefault="000D020C" w:rsidP="00302D58">
            <w:pPr>
              <w:pStyle w:val="RowHeadings"/>
            </w:pPr>
            <w:r>
              <w:drawing>
                <wp:inline distT="0" distB="0" distL="0" distR="0" wp14:anchorId="7FC25BB9" wp14:editId="5E45BB38">
                  <wp:extent cx="2028825" cy="288607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0D020C" w:rsidRPr="00CC62A4" w:rsidRDefault="000D020C" w:rsidP="00302D58">
            <w:pPr>
              <w:pStyle w:val="RowHeadings"/>
            </w:pPr>
            <w:r>
              <w:t>P</w:t>
            </w:r>
          </w:p>
        </w:tc>
      </w:tr>
      <w:tr w:rsidR="000D020C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0C" w:rsidRPr="00CC62A4" w:rsidRDefault="000D020C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020C" w:rsidRPr="00CC62A4" w:rsidRDefault="000D020C" w:rsidP="00302D58">
            <w:r>
              <w:t>Input “C” – press ENTER</w:t>
            </w:r>
          </w:p>
        </w:tc>
        <w:tc>
          <w:tcPr>
            <w:tcW w:w="5670" w:type="dxa"/>
          </w:tcPr>
          <w:p w:rsidR="000D020C" w:rsidRDefault="000D020C" w:rsidP="00302D58">
            <w:pPr>
              <w:pStyle w:val="bp"/>
              <w:spacing w:before="0" w:after="0"/>
            </w:pPr>
            <w:r>
              <w:t>Checking in</w:t>
            </w:r>
          </w:p>
          <w:p w:rsidR="000D020C" w:rsidRPr="00CC62A4" w:rsidRDefault="000D020C" w:rsidP="00302D58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0D020C" w:rsidRDefault="000D020C" w:rsidP="00302D58">
            <w:pPr>
              <w:pStyle w:val="RowHeadings"/>
            </w:pPr>
            <w:r>
              <w:drawing>
                <wp:inline distT="0" distB="0" distL="0" distR="0" wp14:anchorId="342C4CA7" wp14:editId="22857F6E">
                  <wp:extent cx="2143125" cy="9715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0D020C" w:rsidRPr="00CC62A4" w:rsidRDefault="000D020C" w:rsidP="00302D58">
            <w:pPr>
              <w:pStyle w:val="RowHeadings"/>
            </w:pPr>
            <w:r>
              <w:t>P</w:t>
            </w:r>
          </w:p>
        </w:tc>
      </w:tr>
      <w:tr w:rsidR="000D020C" w:rsidRPr="00CC62A4" w:rsidTr="00302D5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0C" w:rsidRPr="00CC62A4" w:rsidRDefault="000D020C" w:rsidP="00302D58">
            <w:pPr>
              <w:pStyle w:val="proc"/>
              <w:numPr>
                <w:ilvl w:val="0"/>
                <w:numId w:val="33"/>
              </w:numPr>
            </w:pP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020C" w:rsidRDefault="000D020C" w:rsidP="00302D58">
            <w:r>
              <w:t>Input “101301” – Press enter</w:t>
            </w:r>
          </w:p>
        </w:tc>
        <w:tc>
          <w:tcPr>
            <w:tcW w:w="5670" w:type="dxa"/>
          </w:tcPr>
          <w:p w:rsidR="000D020C" w:rsidRDefault="006A1713" w:rsidP="00302D58">
            <w:pPr>
              <w:pStyle w:val="bp"/>
              <w:spacing w:before="0" w:after="0"/>
            </w:pPr>
            <w:r>
              <w:t>Room is not ready, sorry</w:t>
            </w:r>
          </w:p>
          <w:p w:rsidR="006A1713" w:rsidRDefault="006A1713" w:rsidP="00302D58">
            <w:pPr>
              <w:pStyle w:val="bp"/>
              <w:spacing w:before="0" w:after="0"/>
            </w:pPr>
            <w:r>
              <w:t>Enter confirmation number:</w:t>
            </w:r>
          </w:p>
        </w:tc>
        <w:tc>
          <w:tcPr>
            <w:tcW w:w="5387" w:type="dxa"/>
          </w:tcPr>
          <w:p w:rsidR="000D020C" w:rsidRDefault="006A1713" w:rsidP="00302D58">
            <w:pPr>
              <w:pStyle w:val="RowHeadings"/>
            </w:pPr>
            <w:r>
              <w:drawing>
                <wp:inline distT="0" distB="0" distL="0" distR="0" wp14:anchorId="10EDA648" wp14:editId="0602274E">
                  <wp:extent cx="2343150" cy="5905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92D050"/>
          </w:tcPr>
          <w:p w:rsidR="000D020C" w:rsidRDefault="000D020C" w:rsidP="00302D58">
            <w:pPr>
              <w:pStyle w:val="RowHeadings"/>
            </w:pPr>
            <w:r>
              <w:t>P</w:t>
            </w:r>
          </w:p>
        </w:tc>
      </w:tr>
    </w:tbl>
    <w:p w:rsidR="00290271" w:rsidRPr="00CC62A4" w:rsidRDefault="00290271" w:rsidP="00CC62A4">
      <w:pPr>
        <w:pStyle w:val="bp"/>
        <w:sectPr w:rsidR="00290271" w:rsidRPr="00CC62A4" w:rsidSect="0037017D">
          <w:headerReference w:type="default" r:id="rId19"/>
          <w:footerReference w:type="even" r:id="rId20"/>
          <w:footerReference w:type="default" r:id="rId21"/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formProt w:val="0"/>
          <w:docGrid w:linePitch="326"/>
        </w:sectPr>
      </w:pPr>
    </w:p>
    <w:p w:rsidR="0004651B" w:rsidRPr="00CC62A4" w:rsidRDefault="0004651B" w:rsidP="00CC62A4">
      <w:pPr>
        <w:pStyle w:val="bp"/>
      </w:pPr>
    </w:p>
    <w:sectPr w:rsidR="0004651B" w:rsidRPr="00CC62A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21" w:rsidRDefault="00027F21" w:rsidP="00CC62A4">
      <w:r>
        <w:separator/>
      </w:r>
    </w:p>
  </w:endnote>
  <w:endnote w:type="continuationSeparator" w:id="0">
    <w:p w:rsidR="00027F21" w:rsidRDefault="00027F21" w:rsidP="00CC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 w:rsidP="00CC62A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 w:rsidP="00CC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 w:rsidP="00CC62A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 w:rsidP="00CC62A4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21" w:rsidRDefault="00027F21" w:rsidP="00CC62A4">
      <w:r>
        <w:separator/>
      </w:r>
    </w:p>
  </w:footnote>
  <w:footnote w:type="continuationSeparator" w:id="0">
    <w:p w:rsidR="00027F21" w:rsidRDefault="00027F21" w:rsidP="00CC6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1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6796"/>
    </w:tblGrid>
    <w:tr w:rsidR="00A37650" w:rsidTr="00CC62A4">
      <w:tc>
        <w:tcPr>
          <w:tcW w:w="6379" w:type="dxa"/>
        </w:tcPr>
        <w:p w:rsidR="00A37650" w:rsidRDefault="00A37650" w:rsidP="00CC62A4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  <w:r>
            <w:t xml:space="preserve">  Test Script</w:t>
          </w:r>
        </w:p>
      </w:tc>
      <w:tc>
        <w:tcPr>
          <w:tcW w:w="6796" w:type="dxa"/>
        </w:tcPr>
        <w:p w:rsidR="00A37650" w:rsidRDefault="00A37650" w:rsidP="00CC62A4">
          <w:r>
            <w:t xml:space="preserve"> </w:t>
          </w:r>
        </w:p>
      </w:tc>
    </w:tr>
    <w:tr w:rsidR="00A37650" w:rsidTr="00CC62A4">
      <w:tc>
        <w:tcPr>
          <w:tcW w:w="6379" w:type="dxa"/>
        </w:tcPr>
        <w:p w:rsidR="00A37650" w:rsidRDefault="00A37650" w:rsidP="00CC62A4">
          <w:r>
            <w:t>&lt;Test Name&gt;</w:t>
          </w:r>
        </w:p>
      </w:tc>
      <w:tc>
        <w:tcPr>
          <w:tcW w:w="6796" w:type="dxa"/>
        </w:tcPr>
        <w:p w:rsidR="00A37650" w:rsidRDefault="00A37650" w:rsidP="00CC62A4">
          <w:r>
            <w:t xml:space="preserve">  Date:  &lt;</w:t>
          </w:r>
          <w:r w:rsidR="009D30A1">
            <w:t>30/09/2018</w:t>
          </w:r>
          <w:r>
            <w:t>&gt;</w:t>
          </w:r>
        </w:p>
      </w:tc>
    </w:tr>
  </w:tbl>
  <w:p w:rsidR="008D2261" w:rsidRDefault="008D2261" w:rsidP="00CC6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4477"/>
    <w:multiLevelType w:val="hybridMultilevel"/>
    <w:tmpl w:val="98A8D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71A8"/>
    <w:multiLevelType w:val="hybridMultilevel"/>
    <w:tmpl w:val="2254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617D7A"/>
    <w:multiLevelType w:val="hybridMultilevel"/>
    <w:tmpl w:val="FC5029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95E15"/>
    <w:multiLevelType w:val="hybridMultilevel"/>
    <w:tmpl w:val="1D6643D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6A17AC5"/>
    <w:multiLevelType w:val="hybridMultilevel"/>
    <w:tmpl w:val="3386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F920DA"/>
    <w:multiLevelType w:val="hybridMultilevel"/>
    <w:tmpl w:val="1FF0A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56ED9"/>
    <w:multiLevelType w:val="hybridMultilevel"/>
    <w:tmpl w:val="91BC7D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5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4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5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7"/>
  </w:num>
  <w:num w:numId="24">
    <w:abstractNumId w:val="17"/>
  </w:num>
  <w:num w:numId="25">
    <w:abstractNumId w:val="2"/>
  </w:num>
  <w:num w:numId="26">
    <w:abstractNumId w:val="23"/>
  </w:num>
  <w:num w:numId="27">
    <w:abstractNumId w:val="32"/>
  </w:num>
  <w:num w:numId="28">
    <w:abstractNumId w:val="19"/>
  </w:num>
  <w:num w:numId="29">
    <w:abstractNumId w:val="30"/>
  </w:num>
  <w:num w:numId="30">
    <w:abstractNumId w:val="11"/>
  </w:num>
  <w:num w:numId="31">
    <w:abstractNumId w:val="31"/>
  </w:num>
  <w:num w:numId="32">
    <w:abstractNumId w:val="14"/>
  </w:num>
  <w:num w:numId="33">
    <w:abstractNumId w:val="15"/>
    <w:lvlOverride w:ilvl="0">
      <w:startOverride w:val="1"/>
    </w:lvlOverride>
  </w:num>
  <w:num w:numId="34">
    <w:abstractNumId w:val="12"/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5"/>
  </w:num>
  <w:num w:numId="41">
    <w:abstractNumId w:val="13"/>
  </w:num>
  <w:num w:numId="42">
    <w:abstractNumId w:val="3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27F21"/>
    <w:rsid w:val="00036ABF"/>
    <w:rsid w:val="00037A8E"/>
    <w:rsid w:val="000449EF"/>
    <w:rsid w:val="0004651B"/>
    <w:rsid w:val="0005007D"/>
    <w:rsid w:val="00090A99"/>
    <w:rsid w:val="00096482"/>
    <w:rsid w:val="000B46B6"/>
    <w:rsid w:val="000D020C"/>
    <w:rsid w:val="000D5952"/>
    <w:rsid w:val="000E3C24"/>
    <w:rsid w:val="000E49B3"/>
    <w:rsid w:val="000F4382"/>
    <w:rsid w:val="00127DBF"/>
    <w:rsid w:val="00152A7F"/>
    <w:rsid w:val="00154D6A"/>
    <w:rsid w:val="0015543B"/>
    <w:rsid w:val="001647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4493"/>
    <w:rsid w:val="00275492"/>
    <w:rsid w:val="00282E24"/>
    <w:rsid w:val="00290271"/>
    <w:rsid w:val="00291668"/>
    <w:rsid w:val="002A7E47"/>
    <w:rsid w:val="002C1B7F"/>
    <w:rsid w:val="002D07CF"/>
    <w:rsid w:val="002D1D0A"/>
    <w:rsid w:val="002D7BA4"/>
    <w:rsid w:val="002E347B"/>
    <w:rsid w:val="002E47F4"/>
    <w:rsid w:val="002F768A"/>
    <w:rsid w:val="00317678"/>
    <w:rsid w:val="00322691"/>
    <w:rsid w:val="00331345"/>
    <w:rsid w:val="00345166"/>
    <w:rsid w:val="00353537"/>
    <w:rsid w:val="00362280"/>
    <w:rsid w:val="0037017D"/>
    <w:rsid w:val="00374830"/>
    <w:rsid w:val="00382D26"/>
    <w:rsid w:val="003835E3"/>
    <w:rsid w:val="003910B3"/>
    <w:rsid w:val="00392A42"/>
    <w:rsid w:val="003A25C3"/>
    <w:rsid w:val="003D0279"/>
    <w:rsid w:val="003D074B"/>
    <w:rsid w:val="003D2ED7"/>
    <w:rsid w:val="003E438C"/>
    <w:rsid w:val="003F1D6E"/>
    <w:rsid w:val="00434231"/>
    <w:rsid w:val="0046703C"/>
    <w:rsid w:val="00477EAC"/>
    <w:rsid w:val="00494922"/>
    <w:rsid w:val="004A0610"/>
    <w:rsid w:val="004A279E"/>
    <w:rsid w:val="004A4B81"/>
    <w:rsid w:val="004A71EF"/>
    <w:rsid w:val="004D1C11"/>
    <w:rsid w:val="004D2993"/>
    <w:rsid w:val="004E420D"/>
    <w:rsid w:val="004F4FB4"/>
    <w:rsid w:val="004F7B53"/>
    <w:rsid w:val="004F7C17"/>
    <w:rsid w:val="00520EF0"/>
    <w:rsid w:val="00525228"/>
    <w:rsid w:val="00531B5A"/>
    <w:rsid w:val="00536681"/>
    <w:rsid w:val="00544A60"/>
    <w:rsid w:val="00553DAD"/>
    <w:rsid w:val="00565BC9"/>
    <w:rsid w:val="005706E3"/>
    <w:rsid w:val="00576454"/>
    <w:rsid w:val="005B48A6"/>
    <w:rsid w:val="005D0571"/>
    <w:rsid w:val="005E1449"/>
    <w:rsid w:val="005E2ADA"/>
    <w:rsid w:val="005F0EB8"/>
    <w:rsid w:val="00604AE4"/>
    <w:rsid w:val="00620950"/>
    <w:rsid w:val="00635CE7"/>
    <w:rsid w:val="00681838"/>
    <w:rsid w:val="00683635"/>
    <w:rsid w:val="006A1713"/>
    <w:rsid w:val="006B2F43"/>
    <w:rsid w:val="006B5D41"/>
    <w:rsid w:val="006C762F"/>
    <w:rsid w:val="006D4DE0"/>
    <w:rsid w:val="00702D6A"/>
    <w:rsid w:val="00720507"/>
    <w:rsid w:val="007275A3"/>
    <w:rsid w:val="007341A1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3D3"/>
    <w:rsid w:val="00913D07"/>
    <w:rsid w:val="00915018"/>
    <w:rsid w:val="00915837"/>
    <w:rsid w:val="0093214E"/>
    <w:rsid w:val="009322A3"/>
    <w:rsid w:val="009342FA"/>
    <w:rsid w:val="0093488F"/>
    <w:rsid w:val="00981DE1"/>
    <w:rsid w:val="00983E57"/>
    <w:rsid w:val="009A0A95"/>
    <w:rsid w:val="009C06FE"/>
    <w:rsid w:val="009C4C9A"/>
    <w:rsid w:val="009D1046"/>
    <w:rsid w:val="009D30A1"/>
    <w:rsid w:val="009E2570"/>
    <w:rsid w:val="00A11301"/>
    <w:rsid w:val="00A22F5C"/>
    <w:rsid w:val="00A30AD6"/>
    <w:rsid w:val="00A31528"/>
    <w:rsid w:val="00A37650"/>
    <w:rsid w:val="00A46037"/>
    <w:rsid w:val="00A6090E"/>
    <w:rsid w:val="00A659F9"/>
    <w:rsid w:val="00A72B6A"/>
    <w:rsid w:val="00A739C2"/>
    <w:rsid w:val="00A857E6"/>
    <w:rsid w:val="00AB1975"/>
    <w:rsid w:val="00AB1A12"/>
    <w:rsid w:val="00AC35E1"/>
    <w:rsid w:val="00AD452D"/>
    <w:rsid w:val="00AF204D"/>
    <w:rsid w:val="00B0191A"/>
    <w:rsid w:val="00B02F3D"/>
    <w:rsid w:val="00B04D23"/>
    <w:rsid w:val="00B12289"/>
    <w:rsid w:val="00B137E9"/>
    <w:rsid w:val="00B3013D"/>
    <w:rsid w:val="00B3144A"/>
    <w:rsid w:val="00B32913"/>
    <w:rsid w:val="00B37B8D"/>
    <w:rsid w:val="00B41F1A"/>
    <w:rsid w:val="00B42DCB"/>
    <w:rsid w:val="00B5620B"/>
    <w:rsid w:val="00B71A35"/>
    <w:rsid w:val="00BA2A1D"/>
    <w:rsid w:val="00BA3F78"/>
    <w:rsid w:val="00BA717F"/>
    <w:rsid w:val="00BD2E88"/>
    <w:rsid w:val="00BE784F"/>
    <w:rsid w:val="00C05D0A"/>
    <w:rsid w:val="00C070A0"/>
    <w:rsid w:val="00C07137"/>
    <w:rsid w:val="00C074E2"/>
    <w:rsid w:val="00C229AB"/>
    <w:rsid w:val="00C31291"/>
    <w:rsid w:val="00C32112"/>
    <w:rsid w:val="00C34B6E"/>
    <w:rsid w:val="00C4752B"/>
    <w:rsid w:val="00C52742"/>
    <w:rsid w:val="00C87E36"/>
    <w:rsid w:val="00C94212"/>
    <w:rsid w:val="00CC47D2"/>
    <w:rsid w:val="00CC5454"/>
    <w:rsid w:val="00CC62A4"/>
    <w:rsid w:val="00CC74EE"/>
    <w:rsid w:val="00CC7E73"/>
    <w:rsid w:val="00CD6734"/>
    <w:rsid w:val="00CF1CA8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0D72"/>
    <w:rsid w:val="00DF0CB1"/>
    <w:rsid w:val="00DF1585"/>
    <w:rsid w:val="00E11BB0"/>
    <w:rsid w:val="00E303EF"/>
    <w:rsid w:val="00E334AF"/>
    <w:rsid w:val="00E34904"/>
    <w:rsid w:val="00E3603E"/>
    <w:rsid w:val="00E430D5"/>
    <w:rsid w:val="00E5261E"/>
    <w:rsid w:val="00E5553C"/>
    <w:rsid w:val="00E70BB1"/>
    <w:rsid w:val="00E769D2"/>
    <w:rsid w:val="00E871F6"/>
    <w:rsid w:val="00E9165F"/>
    <w:rsid w:val="00E965BA"/>
    <w:rsid w:val="00E97890"/>
    <w:rsid w:val="00EA0747"/>
    <w:rsid w:val="00EA1BE2"/>
    <w:rsid w:val="00EA3832"/>
    <w:rsid w:val="00EB04C1"/>
    <w:rsid w:val="00EB45AC"/>
    <w:rsid w:val="00EB5322"/>
    <w:rsid w:val="00ED1B99"/>
    <w:rsid w:val="00EE05CC"/>
    <w:rsid w:val="00EE580B"/>
    <w:rsid w:val="00EF0DE2"/>
    <w:rsid w:val="00EF2C19"/>
    <w:rsid w:val="00F01165"/>
    <w:rsid w:val="00F30EEB"/>
    <w:rsid w:val="00F41FC4"/>
    <w:rsid w:val="00F45076"/>
    <w:rsid w:val="00F559AF"/>
    <w:rsid w:val="00F65E74"/>
    <w:rsid w:val="00F909B2"/>
    <w:rsid w:val="00FA20CF"/>
    <w:rsid w:val="00FC1914"/>
    <w:rsid w:val="00FC4C25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D5D8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62A4"/>
    <w:pPr>
      <w:tabs>
        <w:tab w:val="left" w:pos="5685"/>
      </w:tabs>
      <w:spacing w:before="80" w:after="80"/>
    </w:pPr>
    <w:rPr>
      <w:rFonts w:asciiTheme="minorHAnsi" w:hAnsiTheme="minorHAnsi" w:cstheme="minorHAnsi"/>
      <w:color w:val="000000" w:themeColor="text1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C62A4"/>
    <w:pP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47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15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User</cp:lastModifiedBy>
  <cp:revision>2</cp:revision>
  <cp:lastPrinted>2003-10-05T22:49:00Z</cp:lastPrinted>
  <dcterms:created xsi:type="dcterms:W3CDTF">2018-09-30T06:21:00Z</dcterms:created>
  <dcterms:modified xsi:type="dcterms:W3CDTF">2018-09-30T06:21:00Z</dcterms:modified>
</cp:coreProperties>
</file>